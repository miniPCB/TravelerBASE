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170"/>
        <w:gridCol w:w="7470"/>
        <w:gridCol w:w="1700"/>
      </w:tblGrid>
      <w:tr w:rsidR="007D7AE9" w14:paraId="1F2E60AF" w14:textId="77777777" w:rsidTr="00804656">
        <w:trPr>
          <w:trHeight w:val="720"/>
        </w:trPr>
        <w:sdt>
          <w:sdtPr>
            <w:rPr>
              <w:rStyle w:val="TitleChar"/>
            </w:rPr>
            <w:alias w:val="TITLE"/>
            <w:tag w:val="TITLE"/>
            <w:id w:val="52664004"/>
            <w:lock w:val="sdtLocked"/>
            <w:placeholder>
              <w:docPart w:val="ED3AC23F59EF485AAB8A3FF7718E63A4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50F9EE0E" w14:textId="321E4B32" w:rsidR="007D7AE9" w:rsidRDefault="00BE2FA2" w:rsidP="00634756">
                <w:pPr>
                  <w:pStyle w:val="Title"/>
                </w:pPr>
                <w:r>
                  <w:rPr>
                    <w:rStyle w:val="TitleChar"/>
                  </w:rPr>
                  <w:t>Hello World</w:t>
                </w:r>
              </w:p>
            </w:tc>
          </w:sdtContent>
        </w:sdt>
      </w:tr>
      <w:tr w:rsidR="004C2821" w14:paraId="609AF9EC" w14:textId="77777777" w:rsidTr="00804656">
        <w:trPr>
          <w:trHeight w:val="432"/>
        </w:trPr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14:paraId="513FEBFF" w14:textId="77777777" w:rsidR="004C2821" w:rsidRPr="00634756" w:rsidRDefault="004C2821" w:rsidP="007D7AE9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PART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PART_NO"/>
            <w:tag w:val="PART_NO"/>
            <w:id w:val="-1392657104"/>
            <w:lock w:val="sdtLocked"/>
            <w:placeholder>
              <w:docPart w:val="E11E9A7B2400473894E06659FB6FB5D5"/>
            </w:placeholder>
            <w:text/>
          </w:sdtPr>
          <w:sdtEndPr/>
          <w:sdtContent>
            <w:tc>
              <w:tcPr>
                <w:tcW w:w="9170" w:type="dxa"/>
                <w:gridSpan w:val="2"/>
                <w:tcBorders>
                  <w:top w:val="single" w:sz="4" w:space="0" w:color="auto"/>
                  <w:bottom w:val="single" w:sz="4" w:space="0" w:color="D9D9D9" w:themeColor="background1" w:themeShade="D9"/>
                </w:tcBorders>
                <w:vAlign w:val="center"/>
              </w:tcPr>
              <w:p w14:paraId="1C4D67FC" w14:textId="2F71D29B" w:rsidR="004C2821" w:rsidRDefault="00BE2FA2" w:rsidP="00634756">
                <w:pPr>
                  <w:spacing w:line="259" w:lineRule="auto"/>
                </w:pPr>
                <w:r>
                  <w:t>NM_13AUG2024</w:t>
                </w:r>
              </w:p>
            </w:tc>
          </w:sdtContent>
        </w:sdt>
      </w:tr>
      <w:tr w:rsidR="004C2821" w14:paraId="68D24666" w14:textId="77777777" w:rsidTr="007824A4">
        <w:trPr>
          <w:trHeight w:val="432"/>
        </w:trPr>
        <w:tc>
          <w:tcPr>
            <w:tcW w:w="1620" w:type="dxa"/>
            <w:gridSpan w:val="2"/>
            <w:vAlign w:val="center"/>
          </w:tcPr>
          <w:p w14:paraId="3472C899" w14:textId="77777777" w:rsidR="004C2821" w:rsidRPr="00634756" w:rsidRDefault="000A260E" w:rsidP="000A260E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PROCESS NO</w:t>
            </w:r>
          </w:p>
        </w:tc>
        <w:sdt>
          <w:sdtPr>
            <w:alias w:val="PART_UID"/>
            <w:tag w:val="PART_UID"/>
            <w:id w:val="-1427954775"/>
            <w:lock w:val="sdtLocked"/>
            <w:placeholder>
              <w:docPart w:val="05C4AC5498C24AE9A87CA63DF364DEA8"/>
            </w:placeholder>
            <w:showingPlcHdr/>
            <w:text/>
          </w:sdtPr>
          <w:sdtEndPr/>
          <w:sdtContent>
            <w:tc>
              <w:tcPr>
                <w:tcW w:w="917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28664B5" w14:textId="77777777" w:rsidR="004C2821" w:rsidRDefault="004C2821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C2821" w14:paraId="06916C1B" w14:textId="77777777" w:rsidTr="007824A4">
        <w:trPr>
          <w:trHeight w:val="432"/>
        </w:trPr>
        <w:tc>
          <w:tcPr>
            <w:tcW w:w="1620" w:type="dxa"/>
            <w:gridSpan w:val="2"/>
            <w:vAlign w:val="center"/>
          </w:tcPr>
          <w:p w14:paraId="65E39E4E" w14:textId="77777777" w:rsidR="004C2821" w:rsidRPr="00634756" w:rsidRDefault="004C2821" w:rsidP="007D7AE9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ASSIGNED TO</w:t>
            </w:r>
          </w:p>
        </w:tc>
        <w:sdt>
          <w:sdtPr>
            <w:alias w:val="ASS_TO"/>
            <w:tag w:val="ASS_TO"/>
            <w:id w:val="879055517"/>
            <w:lock w:val="sdtLocked"/>
            <w:placeholder>
              <w:docPart w:val="CDA5FE0EB07B4F56A3A740B2474A4AE7"/>
            </w:placeholder>
            <w:showingPlcHdr/>
            <w:text/>
          </w:sdtPr>
          <w:sdtEndPr/>
          <w:sdtContent>
            <w:tc>
              <w:tcPr>
                <w:tcW w:w="917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683CFBB6" w14:textId="77777777" w:rsidR="004C2821" w:rsidRDefault="004C2821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D7AE9" w14:paraId="080053B5" w14:textId="77777777" w:rsidTr="00804656">
        <w:tc>
          <w:tcPr>
            <w:tcW w:w="10790" w:type="dxa"/>
            <w:gridSpan w:val="4"/>
          </w:tcPr>
          <w:p w14:paraId="13ED0C5F" w14:textId="77777777" w:rsidR="007D7AE9" w:rsidRDefault="007D7AE9" w:rsidP="007D7AE9">
            <w:pPr>
              <w:spacing w:line="259" w:lineRule="auto"/>
            </w:pPr>
          </w:p>
        </w:tc>
      </w:tr>
      <w:tr w:rsidR="004C2821" w:rsidRPr="004D41CA" w14:paraId="27FBCA42" w14:textId="77777777" w:rsidTr="00804656">
        <w:trPr>
          <w:trHeight w:val="453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80D44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19A41" w14:textId="77777777" w:rsidR="004C2821" w:rsidRPr="004D41CA" w:rsidRDefault="004C2821" w:rsidP="0063475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DESCRIPTION OF WORK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7A46E" w14:textId="77777777" w:rsidR="004C2821" w:rsidRPr="004D41CA" w:rsidRDefault="004C2821" w:rsidP="0063475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INITIAL/DATE</w:t>
            </w:r>
          </w:p>
        </w:tc>
      </w:tr>
      <w:tr w:rsidR="004C2821" w:rsidRPr="004D41CA" w14:paraId="11AD872E" w14:textId="77777777" w:rsidTr="00804656">
        <w:trPr>
          <w:trHeight w:val="438"/>
        </w:trPr>
        <w:tc>
          <w:tcPr>
            <w:tcW w:w="450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18B0598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sdt>
          <w:sdtPr>
            <w:id w:val="-879467549"/>
            <w:placeholder>
              <w:docPart w:val="FCC5E69FB3194857A7DF58CABB91E1D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auto"/>
                  <w:bottom w:val="single" w:sz="4" w:space="0" w:color="D9D9D9" w:themeColor="background1" w:themeShade="D9"/>
                </w:tcBorders>
                <w:vAlign w:val="center"/>
              </w:tcPr>
              <w:p w14:paraId="4D6253DC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606394980"/>
            <w:placeholder>
              <w:docPart w:val="FB2D53C00878485BA4DBE1232313D3B1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auto"/>
                  <w:bottom w:val="single" w:sz="4" w:space="0" w:color="D9D9D9" w:themeColor="background1" w:themeShade="D9"/>
                </w:tcBorders>
                <w:vAlign w:val="center"/>
              </w:tcPr>
              <w:p w14:paraId="50380F3D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215D94EC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927B864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sdt>
          <w:sdtPr>
            <w:id w:val="-1988389481"/>
            <w:placeholder>
              <w:docPart w:val="0A8992E7991243879BA2399F8861FDDF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3D9B583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495075076"/>
            <w:placeholder>
              <w:docPart w:val="033689F533024FF7AA4E5CC7E3083572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2152C9F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57E08995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E26EE50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sdt>
          <w:sdtPr>
            <w:id w:val="-2079358722"/>
            <w:placeholder>
              <w:docPart w:val="B770E576ECCF448389AF75BF3E56DCD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56913EF7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246965343"/>
            <w:placeholder>
              <w:docPart w:val="AF55C32B31B744CDBB6FDD4F440683CD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D2963A6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496E9E13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C0AEE65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</w:p>
        </w:tc>
        <w:sdt>
          <w:sdtPr>
            <w:id w:val="-918713477"/>
            <w:placeholder>
              <w:docPart w:val="716A63B16AB64C7AA67E1E3F1D3101EF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A688DA8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1409582342"/>
            <w:placeholder>
              <w:docPart w:val="ABF56BC2BB6A4BBFAE752FCBAE0C7754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80F2E44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19146F71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3B321A9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5</w:t>
            </w:r>
          </w:p>
        </w:tc>
        <w:sdt>
          <w:sdtPr>
            <w:id w:val="1602989827"/>
            <w:placeholder>
              <w:docPart w:val="024D26DCA9BB48BEAF69013B416A213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A1F134D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872428006"/>
            <w:placeholder>
              <w:docPart w:val="47451A67B636484CADEC62BCD62EEEB5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534790C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0D8D38D8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0410BA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</w:tc>
        <w:sdt>
          <w:sdtPr>
            <w:id w:val="-1675952255"/>
            <w:placeholder>
              <w:docPart w:val="B18363AC39FE421EAF3401837D5FD67F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7027EC4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97860451"/>
            <w:placeholder>
              <w:docPart w:val="E92FA4DA1C6C45FB85986DB34058DC1D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5C6252E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24C50D70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DCA75D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sdt>
          <w:sdtPr>
            <w:id w:val="-1898892012"/>
            <w:placeholder>
              <w:docPart w:val="C7BDBB8C349840F1835243C8C4E28E12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5B184606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230308877"/>
            <w:placeholder>
              <w:docPart w:val="53365035761F461398B4CA9A2A8A6F10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D432A92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445F35F0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A158D4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sdt>
          <w:sdtPr>
            <w:id w:val="1705359656"/>
            <w:placeholder>
              <w:docPart w:val="B1E827245B5448EF87F00F9EBC7F3BF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66D9A05E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278769912"/>
            <w:placeholder>
              <w:docPart w:val="8EF777EF01D84A249120B5D89B70FB6E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5EA30CE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74B7073F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3A50FA2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sdt>
          <w:sdtPr>
            <w:id w:val="288565899"/>
            <w:placeholder>
              <w:docPart w:val="8399522C49B34382AEDD76891064D952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E556C5B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590385327"/>
            <w:placeholder>
              <w:docPart w:val="6F85BB93D9F04F4CACE7EB3040BAAFEF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6E2AA2DE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15DB9D56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C9DEB9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10</w:t>
            </w:r>
          </w:p>
        </w:tc>
        <w:sdt>
          <w:sdtPr>
            <w:id w:val="-550763190"/>
            <w:placeholder>
              <w:docPart w:val="ECDD1715B4AE444FB0C83306045E0485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1646C8E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655520021"/>
            <w:placeholder>
              <w:docPart w:val="0EF2E3C8AB6C49A4ABBB3468BF1D3FD2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4A555DB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77CD195C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52F9980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11</w:t>
            </w:r>
          </w:p>
        </w:tc>
        <w:sdt>
          <w:sdtPr>
            <w:id w:val="-438827526"/>
            <w:placeholder>
              <w:docPart w:val="85FE89C035E643E39DF726A93A4217A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E209240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336857300"/>
            <w:placeholder>
              <w:docPart w:val="B503DD16E04F4E1A8923CF926E4A0C42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297776B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170CFEE3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252E84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12</w:t>
            </w:r>
          </w:p>
        </w:tc>
        <w:sdt>
          <w:sdtPr>
            <w:id w:val="-613902590"/>
            <w:placeholder>
              <w:docPart w:val="3B00077517FA4DD2914618364BA976CA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1A6411E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1541479109"/>
            <w:placeholder>
              <w:docPart w:val="2259DF429F6B4AF8A3774B75C2CF3997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21CD465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3055F39D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89AF5EC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13</w:t>
            </w:r>
          </w:p>
        </w:tc>
        <w:sdt>
          <w:sdtPr>
            <w:id w:val="1137075295"/>
            <w:placeholder>
              <w:docPart w:val="7D44A83AEF2745BCB2BB1778F18F12DD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BD94610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2102794199"/>
            <w:placeholder>
              <w:docPart w:val="799E191458EE4C47B19161E74B59E4DC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96199CB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78436A9A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C6F930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14</w:t>
            </w:r>
          </w:p>
        </w:tc>
        <w:sdt>
          <w:sdtPr>
            <w:id w:val="-2141252166"/>
            <w:placeholder>
              <w:docPart w:val="32C9DA4CD9434347914DCC29B9FB2C13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F68F201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455400575"/>
            <w:placeholder>
              <w:docPart w:val="CD12E275C1B74E5093572A85C39BB93E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818BE25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6F27B40C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D5D9BFE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15</w:t>
            </w:r>
          </w:p>
        </w:tc>
        <w:sdt>
          <w:sdtPr>
            <w:id w:val="1374964816"/>
            <w:placeholder>
              <w:docPart w:val="CB32EFA7C8EE48219673016E061A0FE3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B363777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499815107"/>
            <w:placeholder>
              <w:docPart w:val="3B8DE513674A48C8AE9E8D618A187D19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9FAA20E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735B7C76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1331CB4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16</w:t>
            </w:r>
          </w:p>
        </w:tc>
        <w:sdt>
          <w:sdtPr>
            <w:id w:val="208235001"/>
            <w:placeholder>
              <w:docPart w:val="4548E1E72B8E447EB22D1E4D96C3A6BA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0E11869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2102316"/>
            <w:placeholder>
              <w:docPart w:val="656B7B2A757C48238AD8343F6E9F5CA9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567220A7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20F171D2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7C29F59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17</w:t>
            </w:r>
          </w:p>
        </w:tc>
        <w:sdt>
          <w:sdtPr>
            <w:id w:val="439873663"/>
            <w:placeholder>
              <w:docPart w:val="6CBCBFC5B9FC4A49AA27317DCFF1FEB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067E323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116681966"/>
            <w:placeholder>
              <w:docPart w:val="8C10C80BD55C472F8FB9A9B8EC8B6ECD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C818C55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4E10E67D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9A85011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18</w:t>
            </w:r>
          </w:p>
        </w:tc>
        <w:sdt>
          <w:sdtPr>
            <w:id w:val="1194881416"/>
            <w:placeholder>
              <w:docPart w:val="53019060C1BE4E83ADC6DF97183C74B5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91480A7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1119410001"/>
            <w:placeholder>
              <w:docPart w:val="E90193336228410FB204E40B093C7C65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29876C3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644F4470" w14:textId="77777777" w:rsidTr="001B3F7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9672678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19</w:t>
            </w:r>
          </w:p>
        </w:tc>
        <w:sdt>
          <w:sdtPr>
            <w:id w:val="-1246960407"/>
            <w:placeholder>
              <w:docPart w:val="84F21608F6E9409FB965037FF6D95FCF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53BBA5D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226068768"/>
            <w:placeholder>
              <w:docPart w:val="97065F4316254201A514318FF2674DEC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5F69437F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1B3F7F" w:rsidRPr="004D41CA" w14:paraId="674F2041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</w:tcBorders>
            <w:vAlign w:val="center"/>
          </w:tcPr>
          <w:p w14:paraId="50016CB4" w14:textId="77777777" w:rsidR="001B3F7F" w:rsidRDefault="001B3F7F" w:rsidP="001B3F7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20</w:t>
            </w:r>
          </w:p>
        </w:tc>
        <w:sdt>
          <w:sdtPr>
            <w:id w:val="-738942722"/>
            <w:placeholder>
              <w:docPart w:val="753AEB90A1BD4907B35E67674298681E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61B4246F" w14:textId="77777777" w:rsidR="001B3F7F" w:rsidRPr="00F12463" w:rsidRDefault="00092149" w:rsidP="001B3F7F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912303350"/>
            <w:placeholder>
              <w:docPart w:val="EFF89E1623714F25A7E187BF534699C3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56E69781" w14:textId="77777777" w:rsidR="001B3F7F" w:rsidRPr="00F12463" w:rsidRDefault="001B3F7F" w:rsidP="001B3F7F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1B3F7F" w:rsidRPr="004D41CA" w14:paraId="005FE0B9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</w:tcBorders>
            <w:vAlign w:val="center"/>
          </w:tcPr>
          <w:p w14:paraId="61954922" w14:textId="77777777" w:rsidR="001B3F7F" w:rsidRDefault="001B3F7F" w:rsidP="001B3F7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21</w:t>
            </w:r>
          </w:p>
        </w:tc>
        <w:sdt>
          <w:sdtPr>
            <w:id w:val="1758796259"/>
            <w:placeholder>
              <w:docPart w:val="6B5567BD189249FB940988A408A3140E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3723904B" w14:textId="77777777" w:rsidR="001B3F7F" w:rsidRPr="00F12463" w:rsidRDefault="00092149" w:rsidP="001B3F7F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478344909"/>
            <w:placeholder>
              <w:docPart w:val="644E3F26E4474E1A9F3FEA9092B0B2FF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6A635925" w14:textId="77777777" w:rsidR="001B3F7F" w:rsidRPr="00F12463" w:rsidRDefault="001B3F7F" w:rsidP="001B3F7F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</w:tbl>
    <w:p w14:paraId="793CCB7B" w14:textId="77777777" w:rsidR="004D41CA" w:rsidRDefault="004D41CA">
      <w:pPr>
        <w:spacing w:line="259" w:lineRule="auto"/>
      </w:pPr>
      <w:r>
        <w:br w:type="page"/>
      </w:r>
    </w:p>
    <w:p w14:paraId="2C572951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862"/>
        <w:gridCol w:w="6480"/>
      </w:tblGrid>
      <w:tr w:rsidR="002177B4" w:rsidRPr="00CC5B02" w14:paraId="3173C7AC" w14:textId="77777777" w:rsidTr="00A3152B">
        <w:trPr>
          <w:jc w:val="center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8E56A" w14:textId="204A73F6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71D850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114.75pt;height:23.25pt" o:ole="">
                  <v:imagedata r:id="rId8" o:title=""/>
                </v:shape>
                <w:control r:id="rId9" w:name="convertToRecordButton" w:shapeid="_x0000_i1050"/>
              </w:objec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5D6F1" w14:textId="603C8F19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12A825A6">
                <v:shape id="_x0000_i1049" type="#_x0000_t75" style="width:114.75pt;height:23.25pt" o:ole="">
                  <v:imagedata r:id="rId10" o:title=""/>
                </v:shape>
                <w:control r:id="rId11" w:name="saveAsTemplateButton" w:shapeid="_x0000_i1049"/>
              </w:object>
            </w:r>
          </w:p>
        </w:tc>
      </w:tr>
      <w:tr w:rsidR="002177B4" w:rsidRPr="00CC5B02" w14:paraId="094E5808" w14:textId="77777777" w:rsidTr="000108A0">
        <w:trPr>
          <w:jc w:val="center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FEF72" w14:textId="77777777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57B91111">
                <v:shape id="_x0000_i1045" type="#_x0000_t75" style="width:114.75pt;height:24pt" o:ole="">
                  <v:imagedata r:id="rId12" o:title=""/>
                </v:shape>
                <w:control r:id="rId13" w:name="saveButton" w:shapeid="_x0000_i1045"/>
              </w:objec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1B9B5" w14:textId="77777777" w:rsidR="002177B4" w:rsidRDefault="002177B4" w:rsidP="00C94604">
            <w:pPr>
              <w:spacing w:before="60" w:after="60" w:line="240" w:lineRule="auto"/>
              <w:jc w:val="center"/>
            </w:pPr>
          </w:p>
        </w:tc>
      </w:tr>
      <w:tr w:rsidR="002177B4" w:rsidRPr="00CC5B02" w14:paraId="403C24B3" w14:textId="77777777" w:rsidTr="000537C2">
        <w:trPr>
          <w:jc w:val="center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3E760" w14:textId="77777777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71D0A91E">
                <v:shape id="_x0000_i1046" type="#_x0000_t75" style="width:114.75pt;height:23.25pt" o:ole="">
                  <v:imagedata r:id="rId14" o:title=""/>
                </v:shape>
                <w:control r:id="rId15" w:name="saveAndCloseButton" w:shapeid="_x0000_i1046"/>
              </w:objec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017C1" w14:textId="77777777" w:rsidR="002177B4" w:rsidRDefault="002177B4" w:rsidP="00C94604">
            <w:pPr>
              <w:spacing w:before="60" w:after="60" w:line="240" w:lineRule="auto"/>
              <w:jc w:val="center"/>
            </w:pPr>
          </w:p>
        </w:tc>
      </w:tr>
      <w:tr w:rsidR="002177B4" w:rsidRPr="00CC5B02" w14:paraId="4F1C2A81" w14:textId="77777777" w:rsidTr="00416DF1">
        <w:trPr>
          <w:jc w:val="center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8BBD8" w14:textId="77777777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6CF4CBF9">
                <v:shape id="_x0000_i1047" type="#_x0000_t75" style="width:114.75pt;height:23.25pt" o:ole="">
                  <v:imagedata r:id="rId16" o:title=""/>
                </v:shape>
                <w:control r:id="rId17" w:name="closeWithoutSavingButton" w:shapeid="_x0000_i1047"/>
              </w:objec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B3EFD" w14:textId="77777777" w:rsidR="002177B4" w:rsidRDefault="002177B4" w:rsidP="00C94604">
            <w:pPr>
              <w:spacing w:before="60" w:after="60" w:line="240" w:lineRule="auto"/>
              <w:jc w:val="center"/>
            </w:pPr>
          </w:p>
        </w:tc>
      </w:tr>
      <w:tr w:rsidR="002177B4" w:rsidRPr="00CC5B02" w14:paraId="654A07CB" w14:textId="77777777" w:rsidTr="00995393">
        <w:trPr>
          <w:jc w:val="center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7725B" w14:textId="77777777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0641F4D7">
                <v:shape id="_x0000_i1048" type="#_x0000_t75" style="width:114.75pt;height:24pt" o:ole="">
                  <v:imagedata r:id="rId18" o:title=""/>
                </v:shape>
                <w:control r:id="rId19" w:name="deleteButton" w:shapeid="_x0000_i1048"/>
              </w:objec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AB837" w14:textId="77777777" w:rsidR="002177B4" w:rsidRDefault="002177B4" w:rsidP="00C94604">
            <w:pPr>
              <w:spacing w:before="60" w:after="60" w:line="240" w:lineRule="auto"/>
              <w:jc w:val="center"/>
            </w:pPr>
          </w:p>
        </w:tc>
      </w:tr>
      <w:tr w:rsidR="00563AB7" w:rsidRPr="00CC5B02" w14:paraId="23BBA57B" w14:textId="77777777" w:rsidTr="008131F3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9F3A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EB1F0585F6F74188B9A6C34DF487CE3D"/>
            </w:placeholder>
            <w:showingPlcHdr/>
            <w:text/>
          </w:sdtPr>
          <w:sdtEndPr/>
          <w:sdtContent>
            <w:tc>
              <w:tcPr>
                <w:tcW w:w="934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A51FA4" w14:textId="77777777" w:rsidR="00563AB7" w:rsidRPr="0041404C" w:rsidRDefault="00563AB7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5568829" w14:textId="77777777" w:rsidTr="008131F3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81D6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F19AA40968D64B40828D82938296FF6A"/>
            </w:placeholder>
            <w:showingPlcHdr/>
            <w:text/>
          </w:sdtPr>
          <w:sdtEndPr/>
          <w:sdtContent>
            <w:tc>
              <w:tcPr>
                <w:tcW w:w="934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81DABD9" w14:textId="77777777" w:rsidR="00563AB7" w:rsidRPr="0041404C" w:rsidRDefault="001D1E4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58BEC58" w14:textId="77777777" w:rsidTr="008131F3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26F0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FCE99577CD3949CC8D7CEF87E5E340B7"/>
            </w:placeholder>
            <w:showingPlcHdr/>
            <w:text/>
          </w:sdtPr>
          <w:sdtEndPr/>
          <w:sdtContent>
            <w:tc>
              <w:tcPr>
                <w:tcW w:w="934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B1D9C" w14:textId="77777777" w:rsidR="00563AB7" w:rsidRPr="0041404C" w:rsidRDefault="001D1E4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11623AA" w14:textId="77777777" w:rsidTr="008131F3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6E3C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9D6131AED1864554AFB0389E2EEA5DEF"/>
            </w:placeholder>
            <w:showingPlcHdr/>
            <w:text/>
          </w:sdtPr>
          <w:sdtEndPr/>
          <w:sdtContent>
            <w:tc>
              <w:tcPr>
                <w:tcW w:w="934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18D3423" w14:textId="77777777" w:rsidR="00563AB7" w:rsidRPr="0041404C" w:rsidRDefault="001D1E4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1D60E1D" w14:textId="77777777" w:rsidTr="008131F3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321D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8270A6FA30B74E76B9E4D3C45164CCD8"/>
            </w:placeholder>
            <w:showingPlcHdr/>
            <w:text/>
          </w:sdtPr>
          <w:sdtEndPr/>
          <w:sdtContent>
            <w:tc>
              <w:tcPr>
                <w:tcW w:w="934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B15792A" w14:textId="77777777" w:rsidR="00563AB7" w:rsidRPr="0041404C" w:rsidRDefault="00563AB7" w:rsidP="003000A3">
                <w:pPr>
                  <w:pStyle w:val="NoSpacing"/>
                  <w:rPr>
                    <w:sz w:val="16"/>
                    <w:szCs w:val="16"/>
                  </w:rPr>
                </w:pPr>
                <w:r w:rsidRPr="0041404C">
                  <w:rPr>
                    <w:rStyle w:val="PlaceholderText"/>
                    <w:color w:val="auto"/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5BE81772" w14:textId="77777777" w:rsidR="00D4578A" w:rsidRPr="00D4578A" w:rsidRDefault="00D4578A" w:rsidP="00CE0861"/>
    <w:sectPr w:rsidR="00D4578A" w:rsidRPr="00D4578A" w:rsidSect="00112A13">
      <w:headerReference w:type="default" r:id="rId20"/>
      <w:footerReference w:type="default" r:id="rId2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E6B5C" w14:textId="77777777" w:rsidR="00BE2FA2" w:rsidRDefault="00BE2FA2" w:rsidP="002E17B7">
      <w:pPr>
        <w:spacing w:after="0" w:line="240" w:lineRule="auto"/>
      </w:pPr>
      <w:r>
        <w:separator/>
      </w:r>
    </w:p>
  </w:endnote>
  <w:endnote w:type="continuationSeparator" w:id="0">
    <w:p w14:paraId="3CB492A0" w14:textId="77777777" w:rsidR="00BE2FA2" w:rsidRDefault="00BE2FA2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3B718D20" w14:textId="77777777" w:rsidTr="001B3F7F">
      <w:trPr>
        <w:jc w:val="right"/>
      </w:trPr>
      <w:tc>
        <w:tcPr>
          <w:tcW w:w="89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8A8583E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7D4E2F17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4409C41C" w14:textId="77777777" w:rsidTr="004A4495">
      <w:trPr>
        <w:jc w:val="right"/>
      </w:trPr>
      <w:sdt>
        <w:sdtPr>
          <w:tag w:val="datetimestamp"/>
          <w:id w:val="-639416851"/>
          <w:placeholder>
            <w:docPart w:val="0A8992E7991243879BA2399F8861FDDF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0E3FE390" w14:textId="77777777" w:rsidR="006E4D09" w:rsidRDefault="006E4D09" w:rsidP="0039368B">
              <w:pPr>
                <w:pStyle w:val="NoSpacing"/>
                <w:jc w:val="right"/>
              </w:pPr>
              <w:r>
                <w:t xml:space="preserve"> </w:t>
              </w:r>
            </w:p>
          </w:tc>
        </w:sdtContent>
      </w:sdt>
    </w:tr>
  </w:tbl>
  <w:p w14:paraId="45B533DF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46894" w14:textId="77777777" w:rsidR="00BE2FA2" w:rsidRDefault="00BE2FA2" w:rsidP="002E17B7">
      <w:pPr>
        <w:spacing w:after="0" w:line="240" w:lineRule="auto"/>
      </w:pPr>
      <w:r>
        <w:separator/>
      </w:r>
    </w:p>
  </w:footnote>
  <w:footnote w:type="continuationSeparator" w:id="0">
    <w:p w14:paraId="308F38C6" w14:textId="77777777" w:rsidR="00BE2FA2" w:rsidRDefault="00BE2FA2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0937B" w14:textId="77777777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BE2FA2">
      <w:rPr>
        <w:noProof/>
        <w:sz w:val="16"/>
        <w:szCs w:val="16"/>
      </w:rPr>
      <w:t>13 August 2024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2"/>
    <w:rsid w:val="000006D3"/>
    <w:rsid w:val="000042FA"/>
    <w:rsid w:val="0001005E"/>
    <w:rsid w:val="00011513"/>
    <w:rsid w:val="000117F3"/>
    <w:rsid w:val="000135F0"/>
    <w:rsid w:val="00013802"/>
    <w:rsid w:val="00015757"/>
    <w:rsid w:val="000166C8"/>
    <w:rsid w:val="00017562"/>
    <w:rsid w:val="00020B36"/>
    <w:rsid w:val="00020EAB"/>
    <w:rsid w:val="00021276"/>
    <w:rsid w:val="000270A6"/>
    <w:rsid w:val="00027DBF"/>
    <w:rsid w:val="000305DF"/>
    <w:rsid w:val="0003634C"/>
    <w:rsid w:val="00042FF2"/>
    <w:rsid w:val="00044975"/>
    <w:rsid w:val="000467A2"/>
    <w:rsid w:val="0004732F"/>
    <w:rsid w:val="00050D52"/>
    <w:rsid w:val="000513DA"/>
    <w:rsid w:val="00054D6F"/>
    <w:rsid w:val="00055F39"/>
    <w:rsid w:val="00056CC3"/>
    <w:rsid w:val="00056FEF"/>
    <w:rsid w:val="000576CB"/>
    <w:rsid w:val="000576D2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3D8E"/>
    <w:rsid w:val="00075C82"/>
    <w:rsid w:val="00076AB0"/>
    <w:rsid w:val="00076C57"/>
    <w:rsid w:val="00077F20"/>
    <w:rsid w:val="000871DA"/>
    <w:rsid w:val="000918D4"/>
    <w:rsid w:val="00092149"/>
    <w:rsid w:val="000931FB"/>
    <w:rsid w:val="00095988"/>
    <w:rsid w:val="00096023"/>
    <w:rsid w:val="00096695"/>
    <w:rsid w:val="00097A63"/>
    <w:rsid w:val="000A0426"/>
    <w:rsid w:val="000A0C36"/>
    <w:rsid w:val="000A13FD"/>
    <w:rsid w:val="000A260E"/>
    <w:rsid w:val="000A3602"/>
    <w:rsid w:val="000A5CDE"/>
    <w:rsid w:val="000A6068"/>
    <w:rsid w:val="000A6A02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1B74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775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3F7F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7B4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17E6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1CCC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860BE"/>
    <w:rsid w:val="00387BD5"/>
    <w:rsid w:val="00390112"/>
    <w:rsid w:val="0039156B"/>
    <w:rsid w:val="003933D2"/>
    <w:rsid w:val="0039368B"/>
    <w:rsid w:val="00397794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2D42"/>
    <w:rsid w:val="003E598C"/>
    <w:rsid w:val="003F0DCC"/>
    <w:rsid w:val="003F3726"/>
    <w:rsid w:val="003F4275"/>
    <w:rsid w:val="003F719B"/>
    <w:rsid w:val="0040010E"/>
    <w:rsid w:val="00401AAA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2821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0FA0"/>
    <w:rsid w:val="004F49DC"/>
    <w:rsid w:val="004F66AF"/>
    <w:rsid w:val="005001AD"/>
    <w:rsid w:val="00502392"/>
    <w:rsid w:val="0050517A"/>
    <w:rsid w:val="0050581F"/>
    <w:rsid w:val="00511D3E"/>
    <w:rsid w:val="00514876"/>
    <w:rsid w:val="00515D0E"/>
    <w:rsid w:val="00520936"/>
    <w:rsid w:val="0052164C"/>
    <w:rsid w:val="005223A0"/>
    <w:rsid w:val="00524878"/>
    <w:rsid w:val="00526441"/>
    <w:rsid w:val="005279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2A41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36AC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2B2E"/>
    <w:rsid w:val="005A3325"/>
    <w:rsid w:val="005A42C1"/>
    <w:rsid w:val="005A5B14"/>
    <w:rsid w:val="005A5C05"/>
    <w:rsid w:val="005A6E57"/>
    <w:rsid w:val="005A7128"/>
    <w:rsid w:val="005B0666"/>
    <w:rsid w:val="005B1D35"/>
    <w:rsid w:val="005B3901"/>
    <w:rsid w:val="005B3F0A"/>
    <w:rsid w:val="005B445A"/>
    <w:rsid w:val="005B4A0B"/>
    <w:rsid w:val="005B6158"/>
    <w:rsid w:val="005D065F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2BF"/>
    <w:rsid w:val="006048E0"/>
    <w:rsid w:val="00605D79"/>
    <w:rsid w:val="00607BA4"/>
    <w:rsid w:val="0061238B"/>
    <w:rsid w:val="006134C9"/>
    <w:rsid w:val="00614488"/>
    <w:rsid w:val="006149A2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4B6A"/>
    <w:rsid w:val="006553CE"/>
    <w:rsid w:val="00656747"/>
    <w:rsid w:val="00656C88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05C9"/>
    <w:rsid w:val="006A38B9"/>
    <w:rsid w:val="006A4876"/>
    <w:rsid w:val="006A62CE"/>
    <w:rsid w:val="006B2D21"/>
    <w:rsid w:val="006B7A15"/>
    <w:rsid w:val="006C0900"/>
    <w:rsid w:val="006C109C"/>
    <w:rsid w:val="006C120F"/>
    <w:rsid w:val="006C24FF"/>
    <w:rsid w:val="006C4526"/>
    <w:rsid w:val="006C4B87"/>
    <w:rsid w:val="006C7B85"/>
    <w:rsid w:val="006D1012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11EB"/>
    <w:rsid w:val="00702D3D"/>
    <w:rsid w:val="00706E3D"/>
    <w:rsid w:val="00710043"/>
    <w:rsid w:val="007156FE"/>
    <w:rsid w:val="00716635"/>
    <w:rsid w:val="00720298"/>
    <w:rsid w:val="00727BFA"/>
    <w:rsid w:val="00731D60"/>
    <w:rsid w:val="00737AF3"/>
    <w:rsid w:val="00741500"/>
    <w:rsid w:val="00741565"/>
    <w:rsid w:val="007432DA"/>
    <w:rsid w:val="0074395D"/>
    <w:rsid w:val="00744158"/>
    <w:rsid w:val="00747847"/>
    <w:rsid w:val="00747A64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24A4"/>
    <w:rsid w:val="00785F1A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49D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656"/>
    <w:rsid w:val="00804AC3"/>
    <w:rsid w:val="008078F5"/>
    <w:rsid w:val="00810146"/>
    <w:rsid w:val="00811FBE"/>
    <w:rsid w:val="008131F3"/>
    <w:rsid w:val="0081342D"/>
    <w:rsid w:val="0081613E"/>
    <w:rsid w:val="00816C49"/>
    <w:rsid w:val="0082146B"/>
    <w:rsid w:val="0082167B"/>
    <w:rsid w:val="008242AC"/>
    <w:rsid w:val="008243A6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81E56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1C72"/>
    <w:rsid w:val="008C3CB4"/>
    <w:rsid w:val="008C5359"/>
    <w:rsid w:val="008D0DC5"/>
    <w:rsid w:val="008D4B56"/>
    <w:rsid w:val="008D4E0C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0A0C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6BF9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874"/>
    <w:rsid w:val="009D2B99"/>
    <w:rsid w:val="009D6D5E"/>
    <w:rsid w:val="009D77C4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0809"/>
    <w:rsid w:val="00A05655"/>
    <w:rsid w:val="00A05837"/>
    <w:rsid w:val="00A222AE"/>
    <w:rsid w:val="00A26B0C"/>
    <w:rsid w:val="00A32E92"/>
    <w:rsid w:val="00A3386E"/>
    <w:rsid w:val="00A33CCB"/>
    <w:rsid w:val="00A3782F"/>
    <w:rsid w:val="00A41798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8785F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0EBA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520"/>
    <w:rsid w:val="00B063DB"/>
    <w:rsid w:val="00B0725A"/>
    <w:rsid w:val="00B11B8D"/>
    <w:rsid w:val="00B13B3B"/>
    <w:rsid w:val="00B1594F"/>
    <w:rsid w:val="00B169DE"/>
    <w:rsid w:val="00B21D38"/>
    <w:rsid w:val="00B21DA5"/>
    <w:rsid w:val="00B23AE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332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0F34"/>
    <w:rsid w:val="00BE2FA2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4D83"/>
    <w:rsid w:val="00C268C2"/>
    <w:rsid w:val="00C303FA"/>
    <w:rsid w:val="00C33F17"/>
    <w:rsid w:val="00C34B89"/>
    <w:rsid w:val="00C3507D"/>
    <w:rsid w:val="00C35D03"/>
    <w:rsid w:val="00C35E94"/>
    <w:rsid w:val="00C378CA"/>
    <w:rsid w:val="00C44A7C"/>
    <w:rsid w:val="00C46417"/>
    <w:rsid w:val="00C46513"/>
    <w:rsid w:val="00C4698B"/>
    <w:rsid w:val="00C502CF"/>
    <w:rsid w:val="00C51D8C"/>
    <w:rsid w:val="00C521F2"/>
    <w:rsid w:val="00C5296D"/>
    <w:rsid w:val="00C52C05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4998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2519E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30B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301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C4E64"/>
    <w:rsid w:val="00EC7E24"/>
    <w:rsid w:val="00ED12F0"/>
    <w:rsid w:val="00ED2008"/>
    <w:rsid w:val="00ED2B86"/>
    <w:rsid w:val="00ED3859"/>
    <w:rsid w:val="00ED4024"/>
    <w:rsid w:val="00ED46B9"/>
    <w:rsid w:val="00ED554C"/>
    <w:rsid w:val="00EE0F17"/>
    <w:rsid w:val="00EE2273"/>
    <w:rsid w:val="00EE254B"/>
    <w:rsid w:val="00EE555F"/>
    <w:rsid w:val="00EF1336"/>
    <w:rsid w:val="00EF167D"/>
    <w:rsid w:val="00EF180D"/>
    <w:rsid w:val="00EF568A"/>
    <w:rsid w:val="00EF762E"/>
    <w:rsid w:val="00F00B8B"/>
    <w:rsid w:val="00F0596A"/>
    <w:rsid w:val="00F06EFE"/>
    <w:rsid w:val="00F11CDC"/>
    <w:rsid w:val="00F12463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20E2"/>
    <w:rsid w:val="00F432C4"/>
    <w:rsid w:val="00F44246"/>
    <w:rsid w:val="00F51C2A"/>
    <w:rsid w:val="00F52C42"/>
    <w:rsid w:val="00F53D0F"/>
    <w:rsid w:val="00F559B4"/>
    <w:rsid w:val="00F5605E"/>
    <w:rsid w:val="00F61A87"/>
    <w:rsid w:val="00F62E44"/>
    <w:rsid w:val="00F633B5"/>
    <w:rsid w:val="00F64645"/>
    <w:rsid w:val="00F65770"/>
    <w:rsid w:val="00F67FC1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0D3"/>
    <w:rsid w:val="00FA379C"/>
    <w:rsid w:val="00FA5106"/>
    <w:rsid w:val="00FB3D6C"/>
    <w:rsid w:val="00FB441D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67C60"/>
  <w15:docId w15:val="{54047188-2A1A-481A-AFFE-1EF63FCD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Bexar-VBA\TravelerBASE\TRAVELER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3AC23F59EF485AAB8A3FF7718E6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D9778-7415-45B0-ADBC-A2BA8F5D2BAF}"/>
      </w:docPartPr>
      <w:docPartBody>
        <w:p w:rsidR="008F0AAD" w:rsidRDefault="008F0AAD">
          <w:pPr>
            <w:pStyle w:val="ED3AC23F59EF485AAB8A3FF7718E63A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1E9A7B2400473894E06659FB6F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3A312-0135-49BB-936E-A6D0C016E810}"/>
      </w:docPartPr>
      <w:docPartBody>
        <w:p w:rsidR="008F0AAD" w:rsidRDefault="008F0AAD">
          <w:pPr>
            <w:pStyle w:val="E11E9A7B2400473894E06659FB6FB5D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4AC5498C24AE9A87CA63DF364D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2B71C-6352-4D18-97DC-95407D29696E}"/>
      </w:docPartPr>
      <w:docPartBody>
        <w:p w:rsidR="008F0AAD" w:rsidRDefault="008F0AAD">
          <w:pPr>
            <w:pStyle w:val="05C4AC5498C24AE9A87CA63DF364DEA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5FE0EB07B4F56A3A740B2474A4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F81A-CFBF-400B-B2B9-1BC4878D0993}"/>
      </w:docPartPr>
      <w:docPartBody>
        <w:p w:rsidR="008F0AAD" w:rsidRDefault="008F0AAD">
          <w:pPr>
            <w:pStyle w:val="CDA5FE0EB07B4F56A3A740B2474A4AE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C5E69FB3194857A7DF58CABB91E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C1AB3-47EA-4E4D-89E1-73CE1D7CB508}"/>
      </w:docPartPr>
      <w:docPartBody>
        <w:p w:rsidR="008F0AAD" w:rsidRDefault="008F0AAD">
          <w:pPr>
            <w:pStyle w:val="FCC5E69FB3194857A7DF58CABB91E1D1"/>
          </w:pPr>
          <w:r>
            <w:t>-</w:t>
          </w:r>
        </w:p>
      </w:docPartBody>
    </w:docPart>
    <w:docPart>
      <w:docPartPr>
        <w:name w:val="FB2D53C00878485BA4DBE1232313D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A5E79-DA76-4D14-BC72-9F79CA00FBA0}"/>
      </w:docPartPr>
      <w:docPartBody>
        <w:p w:rsidR="008F0AAD" w:rsidRDefault="008F0AAD">
          <w:pPr>
            <w:pStyle w:val="FB2D53C00878485BA4DBE1232313D3B1"/>
          </w:pPr>
          <w:r w:rsidRPr="00F12463">
            <w:t>-</w:t>
          </w:r>
        </w:p>
      </w:docPartBody>
    </w:docPart>
    <w:docPart>
      <w:docPartPr>
        <w:name w:val="0A8992E7991243879BA2399F8861F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78C4E-339E-4CE4-821E-5144D19550DD}"/>
      </w:docPartPr>
      <w:docPartBody>
        <w:p w:rsidR="008F0AAD" w:rsidRDefault="008F0AAD">
          <w:pPr>
            <w:pStyle w:val="0A8992E7991243879BA2399F8861FDDF"/>
          </w:pPr>
          <w:r>
            <w:t>-</w:t>
          </w:r>
        </w:p>
      </w:docPartBody>
    </w:docPart>
    <w:docPart>
      <w:docPartPr>
        <w:name w:val="033689F533024FF7AA4E5CC7E3083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0FC67-7AE3-4318-AF50-E3D2FC4A3B5B}"/>
      </w:docPartPr>
      <w:docPartBody>
        <w:p w:rsidR="008F0AAD" w:rsidRDefault="008F0AAD">
          <w:pPr>
            <w:pStyle w:val="033689F533024FF7AA4E5CC7E3083572"/>
          </w:pPr>
          <w:r w:rsidRPr="00F12463">
            <w:t>-</w:t>
          </w:r>
        </w:p>
      </w:docPartBody>
    </w:docPart>
    <w:docPart>
      <w:docPartPr>
        <w:name w:val="B770E576ECCF448389AF75BF3E56D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7742F-931F-4DD7-AB80-4ED3ABDF5963}"/>
      </w:docPartPr>
      <w:docPartBody>
        <w:p w:rsidR="008F0AAD" w:rsidRDefault="008F0AAD">
          <w:pPr>
            <w:pStyle w:val="B770E576ECCF448389AF75BF3E56DCD1"/>
          </w:pPr>
          <w:r>
            <w:t>-</w:t>
          </w:r>
        </w:p>
      </w:docPartBody>
    </w:docPart>
    <w:docPart>
      <w:docPartPr>
        <w:name w:val="AF55C32B31B744CDBB6FDD4F44068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32100-2E02-4BFC-9A42-42702DFF18A0}"/>
      </w:docPartPr>
      <w:docPartBody>
        <w:p w:rsidR="008F0AAD" w:rsidRDefault="008F0AAD">
          <w:pPr>
            <w:pStyle w:val="AF55C32B31B744CDBB6FDD4F440683CD"/>
          </w:pPr>
          <w:r w:rsidRPr="00F12463">
            <w:t>-</w:t>
          </w:r>
        </w:p>
      </w:docPartBody>
    </w:docPart>
    <w:docPart>
      <w:docPartPr>
        <w:name w:val="716A63B16AB64C7AA67E1E3F1D310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5EC35-E2D2-4166-A326-4C5DBA1B3C9D}"/>
      </w:docPartPr>
      <w:docPartBody>
        <w:p w:rsidR="008F0AAD" w:rsidRDefault="008F0AAD">
          <w:pPr>
            <w:pStyle w:val="716A63B16AB64C7AA67E1E3F1D3101EF"/>
          </w:pPr>
          <w:r>
            <w:t>-</w:t>
          </w:r>
        </w:p>
      </w:docPartBody>
    </w:docPart>
    <w:docPart>
      <w:docPartPr>
        <w:name w:val="ABF56BC2BB6A4BBFAE752FCBAE0C7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D311-D5C6-4348-B47D-3AF5AEF1B9ED}"/>
      </w:docPartPr>
      <w:docPartBody>
        <w:p w:rsidR="008F0AAD" w:rsidRDefault="008F0AAD">
          <w:pPr>
            <w:pStyle w:val="ABF56BC2BB6A4BBFAE752FCBAE0C7754"/>
          </w:pPr>
          <w:r w:rsidRPr="00F12463">
            <w:t>-</w:t>
          </w:r>
        </w:p>
      </w:docPartBody>
    </w:docPart>
    <w:docPart>
      <w:docPartPr>
        <w:name w:val="024D26DCA9BB48BEAF69013B416A2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2B4B6-25E2-48E6-BB47-1075F46BE98E}"/>
      </w:docPartPr>
      <w:docPartBody>
        <w:p w:rsidR="008F0AAD" w:rsidRDefault="008F0AAD">
          <w:pPr>
            <w:pStyle w:val="024D26DCA9BB48BEAF69013B416A2131"/>
          </w:pPr>
          <w:r>
            <w:t>-</w:t>
          </w:r>
        </w:p>
      </w:docPartBody>
    </w:docPart>
    <w:docPart>
      <w:docPartPr>
        <w:name w:val="47451A67B636484CADEC62BCD62EE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81E41-69D2-48D0-889C-D05FAB33F76F}"/>
      </w:docPartPr>
      <w:docPartBody>
        <w:p w:rsidR="008F0AAD" w:rsidRDefault="008F0AAD">
          <w:pPr>
            <w:pStyle w:val="47451A67B636484CADEC62BCD62EEEB5"/>
          </w:pPr>
          <w:r w:rsidRPr="00F12463">
            <w:t>-</w:t>
          </w:r>
        </w:p>
      </w:docPartBody>
    </w:docPart>
    <w:docPart>
      <w:docPartPr>
        <w:name w:val="B18363AC39FE421EAF3401837D5FD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6D430-7BD2-4955-BA6A-34F311D8BA97}"/>
      </w:docPartPr>
      <w:docPartBody>
        <w:p w:rsidR="008F0AAD" w:rsidRDefault="008F0AAD">
          <w:pPr>
            <w:pStyle w:val="B18363AC39FE421EAF3401837D5FD67F"/>
          </w:pPr>
          <w:r>
            <w:t>-</w:t>
          </w:r>
        </w:p>
      </w:docPartBody>
    </w:docPart>
    <w:docPart>
      <w:docPartPr>
        <w:name w:val="E92FA4DA1C6C45FB85986DB34058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CEE81-13E4-4E96-A25D-EBE0C0D73A3C}"/>
      </w:docPartPr>
      <w:docPartBody>
        <w:p w:rsidR="008F0AAD" w:rsidRDefault="008F0AAD">
          <w:pPr>
            <w:pStyle w:val="E92FA4DA1C6C45FB85986DB34058DC1D"/>
          </w:pPr>
          <w:r w:rsidRPr="00F12463">
            <w:t>-</w:t>
          </w:r>
        </w:p>
      </w:docPartBody>
    </w:docPart>
    <w:docPart>
      <w:docPartPr>
        <w:name w:val="C7BDBB8C349840F1835243C8C4E2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C1A74-A688-42B9-80C5-5EC8D1980307}"/>
      </w:docPartPr>
      <w:docPartBody>
        <w:p w:rsidR="008F0AAD" w:rsidRDefault="008F0AAD">
          <w:pPr>
            <w:pStyle w:val="C7BDBB8C349840F1835243C8C4E28E12"/>
          </w:pPr>
          <w:r>
            <w:t>-</w:t>
          </w:r>
        </w:p>
      </w:docPartBody>
    </w:docPart>
    <w:docPart>
      <w:docPartPr>
        <w:name w:val="53365035761F461398B4CA9A2A8A6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A0639-B236-4E7E-8D77-E91B2A4280EF}"/>
      </w:docPartPr>
      <w:docPartBody>
        <w:p w:rsidR="008F0AAD" w:rsidRDefault="008F0AAD">
          <w:pPr>
            <w:pStyle w:val="53365035761F461398B4CA9A2A8A6F10"/>
          </w:pPr>
          <w:r w:rsidRPr="00F12463">
            <w:t>-</w:t>
          </w:r>
        </w:p>
      </w:docPartBody>
    </w:docPart>
    <w:docPart>
      <w:docPartPr>
        <w:name w:val="B1E827245B5448EF87F00F9EBC7F3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B403E-A896-44B5-B9D0-9F519CE7FAC8}"/>
      </w:docPartPr>
      <w:docPartBody>
        <w:p w:rsidR="008F0AAD" w:rsidRDefault="008F0AAD">
          <w:pPr>
            <w:pStyle w:val="B1E827245B5448EF87F00F9EBC7F3BF1"/>
          </w:pPr>
          <w:r>
            <w:t>-</w:t>
          </w:r>
        </w:p>
      </w:docPartBody>
    </w:docPart>
    <w:docPart>
      <w:docPartPr>
        <w:name w:val="8EF777EF01D84A249120B5D89B70F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BAE60-C4FE-4DD9-8A41-B053463B0FC9}"/>
      </w:docPartPr>
      <w:docPartBody>
        <w:p w:rsidR="008F0AAD" w:rsidRDefault="008F0AAD">
          <w:pPr>
            <w:pStyle w:val="8EF777EF01D84A249120B5D89B70FB6E"/>
          </w:pPr>
          <w:r w:rsidRPr="00F12463">
            <w:t>-</w:t>
          </w:r>
        </w:p>
      </w:docPartBody>
    </w:docPart>
    <w:docPart>
      <w:docPartPr>
        <w:name w:val="8399522C49B34382AEDD76891064D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81B92-9E68-42C8-91F0-4440EB637FF7}"/>
      </w:docPartPr>
      <w:docPartBody>
        <w:p w:rsidR="008F0AAD" w:rsidRDefault="008F0AAD">
          <w:pPr>
            <w:pStyle w:val="8399522C49B34382AEDD76891064D952"/>
          </w:pPr>
          <w:r>
            <w:t>-</w:t>
          </w:r>
        </w:p>
      </w:docPartBody>
    </w:docPart>
    <w:docPart>
      <w:docPartPr>
        <w:name w:val="6F85BB93D9F04F4CACE7EB3040BAA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5C9ED-F3EE-49AD-8E51-6D2221182039}"/>
      </w:docPartPr>
      <w:docPartBody>
        <w:p w:rsidR="008F0AAD" w:rsidRDefault="008F0AAD">
          <w:pPr>
            <w:pStyle w:val="6F85BB93D9F04F4CACE7EB3040BAAFEF"/>
          </w:pPr>
          <w:r w:rsidRPr="00F12463">
            <w:t>-</w:t>
          </w:r>
        </w:p>
      </w:docPartBody>
    </w:docPart>
    <w:docPart>
      <w:docPartPr>
        <w:name w:val="ECDD1715B4AE444FB0C83306045E0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E07AB-F0AF-450D-BB52-C8164644691E}"/>
      </w:docPartPr>
      <w:docPartBody>
        <w:p w:rsidR="008F0AAD" w:rsidRDefault="008F0AAD">
          <w:pPr>
            <w:pStyle w:val="ECDD1715B4AE444FB0C83306045E0485"/>
          </w:pPr>
          <w:r>
            <w:t>-</w:t>
          </w:r>
        </w:p>
      </w:docPartBody>
    </w:docPart>
    <w:docPart>
      <w:docPartPr>
        <w:name w:val="0EF2E3C8AB6C49A4ABBB3468BF1D3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EE15C-3917-4708-9E9C-76000AE02256}"/>
      </w:docPartPr>
      <w:docPartBody>
        <w:p w:rsidR="008F0AAD" w:rsidRDefault="008F0AAD">
          <w:pPr>
            <w:pStyle w:val="0EF2E3C8AB6C49A4ABBB3468BF1D3FD2"/>
          </w:pPr>
          <w:r w:rsidRPr="00F12463">
            <w:t>-</w:t>
          </w:r>
        </w:p>
      </w:docPartBody>
    </w:docPart>
    <w:docPart>
      <w:docPartPr>
        <w:name w:val="85FE89C035E643E39DF726A93A421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B6FF-9312-4851-856F-82453940FBE2}"/>
      </w:docPartPr>
      <w:docPartBody>
        <w:p w:rsidR="008F0AAD" w:rsidRDefault="008F0AAD">
          <w:pPr>
            <w:pStyle w:val="85FE89C035E643E39DF726A93A4217A1"/>
          </w:pPr>
          <w:r>
            <w:t>-</w:t>
          </w:r>
        </w:p>
      </w:docPartBody>
    </w:docPart>
    <w:docPart>
      <w:docPartPr>
        <w:name w:val="B503DD16E04F4E1A8923CF926E4A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6098-9970-4D00-B8D5-FF7344BE5826}"/>
      </w:docPartPr>
      <w:docPartBody>
        <w:p w:rsidR="008F0AAD" w:rsidRDefault="008F0AAD">
          <w:pPr>
            <w:pStyle w:val="B503DD16E04F4E1A8923CF926E4A0C42"/>
          </w:pPr>
          <w:r w:rsidRPr="00F12463">
            <w:t>-</w:t>
          </w:r>
        </w:p>
      </w:docPartBody>
    </w:docPart>
    <w:docPart>
      <w:docPartPr>
        <w:name w:val="3B00077517FA4DD2914618364BA97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0801E-9E62-4D4C-B265-4B6B75C47425}"/>
      </w:docPartPr>
      <w:docPartBody>
        <w:p w:rsidR="008F0AAD" w:rsidRDefault="008F0AAD">
          <w:pPr>
            <w:pStyle w:val="3B00077517FA4DD2914618364BA976CA"/>
          </w:pPr>
          <w:r>
            <w:t>-</w:t>
          </w:r>
        </w:p>
      </w:docPartBody>
    </w:docPart>
    <w:docPart>
      <w:docPartPr>
        <w:name w:val="2259DF429F6B4AF8A3774B75C2CF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3E8-8353-495B-8CF3-762968A645F3}"/>
      </w:docPartPr>
      <w:docPartBody>
        <w:p w:rsidR="008F0AAD" w:rsidRDefault="008F0AAD">
          <w:pPr>
            <w:pStyle w:val="2259DF429F6B4AF8A3774B75C2CF3997"/>
          </w:pPr>
          <w:r w:rsidRPr="00F12463">
            <w:t>-</w:t>
          </w:r>
        </w:p>
      </w:docPartBody>
    </w:docPart>
    <w:docPart>
      <w:docPartPr>
        <w:name w:val="7D44A83AEF2745BCB2BB1778F18F1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F448E-E602-4BD4-85B3-016A0A3A267A}"/>
      </w:docPartPr>
      <w:docPartBody>
        <w:p w:rsidR="008F0AAD" w:rsidRDefault="008F0AAD">
          <w:pPr>
            <w:pStyle w:val="7D44A83AEF2745BCB2BB1778F18F12DD"/>
          </w:pPr>
          <w:r>
            <w:t>-</w:t>
          </w:r>
        </w:p>
      </w:docPartBody>
    </w:docPart>
    <w:docPart>
      <w:docPartPr>
        <w:name w:val="799E191458EE4C47B19161E74B59E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5899-7641-4A4F-B0A1-CC2C2116A518}"/>
      </w:docPartPr>
      <w:docPartBody>
        <w:p w:rsidR="008F0AAD" w:rsidRDefault="008F0AAD">
          <w:pPr>
            <w:pStyle w:val="799E191458EE4C47B19161E74B59E4DC"/>
          </w:pPr>
          <w:r w:rsidRPr="00F12463">
            <w:t>-</w:t>
          </w:r>
        </w:p>
      </w:docPartBody>
    </w:docPart>
    <w:docPart>
      <w:docPartPr>
        <w:name w:val="32C9DA4CD9434347914DCC29B9FB2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E3717-3237-4586-B720-BC2C2DF65BAF}"/>
      </w:docPartPr>
      <w:docPartBody>
        <w:p w:rsidR="008F0AAD" w:rsidRDefault="008F0AAD">
          <w:pPr>
            <w:pStyle w:val="32C9DA4CD9434347914DCC29B9FB2C13"/>
          </w:pPr>
          <w:r>
            <w:t>-</w:t>
          </w:r>
        </w:p>
      </w:docPartBody>
    </w:docPart>
    <w:docPart>
      <w:docPartPr>
        <w:name w:val="CD12E275C1B74E5093572A85C39BB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60D15-4AFE-4917-9796-58403DCE0F0D}"/>
      </w:docPartPr>
      <w:docPartBody>
        <w:p w:rsidR="008F0AAD" w:rsidRDefault="008F0AAD">
          <w:pPr>
            <w:pStyle w:val="CD12E275C1B74E5093572A85C39BB93E"/>
          </w:pPr>
          <w:r w:rsidRPr="00F12463">
            <w:t>-</w:t>
          </w:r>
        </w:p>
      </w:docPartBody>
    </w:docPart>
    <w:docPart>
      <w:docPartPr>
        <w:name w:val="CB32EFA7C8EE48219673016E061A0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17F29-42B8-458B-B447-D5D02A3ECCD0}"/>
      </w:docPartPr>
      <w:docPartBody>
        <w:p w:rsidR="008F0AAD" w:rsidRDefault="008F0AAD">
          <w:pPr>
            <w:pStyle w:val="CB32EFA7C8EE48219673016E061A0FE3"/>
          </w:pPr>
          <w:r>
            <w:t>-</w:t>
          </w:r>
        </w:p>
      </w:docPartBody>
    </w:docPart>
    <w:docPart>
      <w:docPartPr>
        <w:name w:val="3B8DE513674A48C8AE9E8D618A187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5CEA-A084-4641-9C85-E09977C8E459}"/>
      </w:docPartPr>
      <w:docPartBody>
        <w:p w:rsidR="008F0AAD" w:rsidRDefault="008F0AAD">
          <w:pPr>
            <w:pStyle w:val="3B8DE513674A48C8AE9E8D618A187D19"/>
          </w:pPr>
          <w:r w:rsidRPr="00F12463">
            <w:t>-</w:t>
          </w:r>
        </w:p>
      </w:docPartBody>
    </w:docPart>
    <w:docPart>
      <w:docPartPr>
        <w:name w:val="4548E1E72B8E447EB22D1E4D96C3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2CC95-F052-46AC-A228-1825008D4E60}"/>
      </w:docPartPr>
      <w:docPartBody>
        <w:p w:rsidR="008F0AAD" w:rsidRDefault="008F0AAD">
          <w:pPr>
            <w:pStyle w:val="4548E1E72B8E447EB22D1E4D96C3A6BA"/>
          </w:pPr>
          <w:r>
            <w:t>-</w:t>
          </w:r>
        </w:p>
      </w:docPartBody>
    </w:docPart>
    <w:docPart>
      <w:docPartPr>
        <w:name w:val="656B7B2A757C48238AD8343F6E9F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AB200-99B6-4250-86B0-DB3088DD27E4}"/>
      </w:docPartPr>
      <w:docPartBody>
        <w:p w:rsidR="008F0AAD" w:rsidRDefault="008F0AAD">
          <w:pPr>
            <w:pStyle w:val="656B7B2A757C48238AD8343F6E9F5CA9"/>
          </w:pPr>
          <w:r w:rsidRPr="00F12463">
            <w:t>-</w:t>
          </w:r>
        </w:p>
      </w:docPartBody>
    </w:docPart>
    <w:docPart>
      <w:docPartPr>
        <w:name w:val="6CBCBFC5B9FC4A49AA27317DCFF1F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70E4-4FFD-4268-88FB-3A181143657E}"/>
      </w:docPartPr>
      <w:docPartBody>
        <w:p w:rsidR="008F0AAD" w:rsidRDefault="008F0AAD">
          <w:pPr>
            <w:pStyle w:val="6CBCBFC5B9FC4A49AA27317DCFF1FEB1"/>
          </w:pPr>
          <w:r>
            <w:t>-</w:t>
          </w:r>
        </w:p>
      </w:docPartBody>
    </w:docPart>
    <w:docPart>
      <w:docPartPr>
        <w:name w:val="8C10C80BD55C472F8FB9A9B8EC8B6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392DE-5835-49C9-885A-6F47C24FF936}"/>
      </w:docPartPr>
      <w:docPartBody>
        <w:p w:rsidR="008F0AAD" w:rsidRDefault="008F0AAD">
          <w:pPr>
            <w:pStyle w:val="8C10C80BD55C472F8FB9A9B8EC8B6ECD"/>
          </w:pPr>
          <w:r w:rsidRPr="00F12463">
            <w:t>-</w:t>
          </w:r>
        </w:p>
      </w:docPartBody>
    </w:docPart>
    <w:docPart>
      <w:docPartPr>
        <w:name w:val="53019060C1BE4E83ADC6DF97183C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E6758-1834-45F5-A0EB-A96958A38451}"/>
      </w:docPartPr>
      <w:docPartBody>
        <w:p w:rsidR="008F0AAD" w:rsidRDefault="008F0AAD">
          <w:pPr>
            <w:pStyle w:val="53019060C1BE4E83ADC6DF97183C74B5"/>
          </w:pPr>
          <w:r>
            <w:t>-</w:t>
          </w:r>
        </w:p>
      </w:docPartBody>
    </w:docPart>
    <w:docPart>
      <w:docPartPr>
        <w:name w:val="E90193336228410FB204E40B093C7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9D3D3-C21B-4226-9B23-423A90E7A7BC}"/>
      </w:docPartPr>
      <w:docPartBody>
        <w:p w:rsidR="008F0AAD" w:rsidRDefault="008F0AAD">
          <w:pPr>
            <w:pStyle w:val="E90193336228410FB204E40B093C7C65"/>
          </w:pPr>
          <w:r w:rsidRPr="00F12463">
            <w:t>-</w:t>
          </w:r>
        </w:p>
      </w:docPartBody>
    </w:docPart>
    <w:docPart>
      <w:docPartPr>
        <w:name w:val="84F21608F6E9409FB965037FF6D95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67BE6-BEB1-4273-BA4E-21B90B35A831}"/>
      </w:docPartPr>
      <w:docPartBody>
        <w:p w:rsidR="008F0AAD" w:rsidRDefault="008F0AAD">
          <w:pPr>
            <w:pStyle w:val="84F21608F6E9409FB965037FF6D95FCF"/>
          </w:pPr>
          <w:r>
            <w:t>-</w:t>
          </w:r>
        </w:p>
      </w:docPartBody>
    </w:docPart>
    <w:docPart>
      <w:docPartPr>
        <w:name w:val="97065F4316254201A514318FF2674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CE34C-7B83-4BEB-ACF0-0E777A0EC72D}"/>
      </w:docPartPr>
      <w:docPartBody>
        <w:p w:rsidR="008F0AAD" w:rsidRDefault="008F0AAD">
          <w:pPr>
            <w:pStyle w:val="97065F4316254201A514318FF2674DEC"/>
          </w:pPr>
          <w:r w:rsidRPr="00F12463">
            <w:t>-</w:t>
          </w:r>
        </w:p>
      </w:docPartBody>
    </w:docPart>
    <w:docPart>
      <w:docPartPr>
        <w:name w:val="753AEB90A1BD4907B35E676742986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D8C8E-84F6-47ED-902C-314B31E6CEAA}"/>
      </w:docPartPr>
      <w:docPartBody>
        <w:p w:rsidR="008F0AAD" w:rsidRDefault="008F0AAD">
          <w:pPr>
            <w:pStyle w:val="753AEB90A1BD4907B35E67674298681E"/>
          </w:pPr>
          <w:r>
            <w:t>-</w:t>
          </w:r>
        </w:p>
      </w:docPartBody>
    </w:docPart>
    <w:docPart>
      <w:docPartPr>
        <w:name w:val="EFF89E1623714F25A7E187BF5346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6C06-16DF-49CC-B787-22BE6B046065}"/>
      </w:docPartPr>
      <w:docPartBody>
        <w:p w:rsidR="008F0AAD" w:rsidRDefault="008F0AAD">
          <w:pPr>
            <w:pStyle w:val="EFF89E1623714F25A7E187BF534699C3"/>
          </w:pPr>
          <w:r w:rsidRPr="00F12463">
            <w:t>-</w:t>
          </w:r>
        </w:p>
      </w:docPartBody>
    </w:docPart>
    <w:docPart>
      <w:docPartPr>
        <w:name w:val="6B5567BD189249FB940988A408A31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742AE-FB9B-45FA-A379-27D318556944}"/>
      </w:docPartPr>
      <w:docPartBody>
        <w:p w:rsidR="008F0AAD" w:rsidRDefault="008F0AAD">
          <w:pPr>
            <w:pStyle w:val="6B5567BD189249FB940988A408A3140E"/>
          </w:pPr>
          <w:r>
            <w:t>-</w:t>
          </w:r>
        </w:p>
      </w:docPartBody>
    </w:docPart>
    <w:docPart>
      <w:docPartPr>
        <w:name w:val="644E3F26E4474E1A9F3FEA9092B0B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38EA-6BB0-4D36-BC84-D1AE1B9BAAF9}"/>
      </w:docPartPr>
      <w:docPartBody>
        <w:p w:rsidR="008F0AAD" w:rsidRDefault="008F0AAD">
          <w:pPr>
            <w:pStyle w:val="644E3F26E4474E1A9F3FEA9092B0B2FF"/>
          </w:pPr>
          <w:r w:rsidRPr="00F12463">
            <w:t>-</w:t>
          </w:r>
        </w:p>
      </w:docPartBody>
    </w:docPart>
    <w:docPart>
      <w:docPartPr>
        <w:name w:val="EB1F0585F6F74188B9A6C34DF487C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3917F-67E6-4BE9-B2F4-80E97E9DC6EA}"/>
      </w:docPartPr>
      <w:docPartBody>
        <w:p w:rsidR="008F0AAD" w:rsidRDefault="008F0AAD">
          <w:pPr>
            <w:pStyle w:val="EB1F0585F6F74188B9A6C34DF487CE3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19AA40968D64B40828D82938296F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9882-6E9B-4722-9933-1E3C1E43804F}"/>
      </w:docPartPr>
      <w:docPartBody>
        <w:p w:rsidR="008F0AAD" w:rsidRDefault="008F0AAD">
          <w:pPr>
            <w:pStyle w:val="F19AA40968D64B40828D82938296FF6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CE99577CD3949CC8D7CEF87E5E3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4C997-FC4F-4743-B9D2-6D42E2E68863}"/>
      </w:docPartPr>
      <w:docPartBody>
        <w:p w:rsidR="008F0AAD" w:rsidRDefault="008F0AAD">
          <w:pPr>
            <w:pStyle w:val="FCE99577CD3949CC8D7CEF87E5E340B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D6131AED1864554AFB0389E2EEA5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C41B3-2F50-4BB2-B5B8-83767705FD12}"/>
      </w:docPartPr>
      <w:docPartBody>
        <w:p w:rsidR="008F0AAD" w:rsidRDefault="008F0AAD">
          <w:pPr>
            <w:pStyle w:val="9D6131AED1864554AFB0389E2EEA5DE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270A6FA30B74E76B9E4D3C45164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011E-6E67-410B-8D2B-554B820612E7}"/>
      </w:docPartPr>
      <w:docPartBody>
        <w:p w:rsidR="008F0AAD" w:rsidRDefault="008F0AAD">
          <w:pPr>
            <w:pStyle w:val="8270A6FA30B74E76B9E4D3C45164CCD8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AD"/>
    <w:rsid w:val="00515D0E"/>
    <w:rsid w:val="008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3AC23F59EF485AAB8A3FF7718E63A4">
    <w:name w:val="ED3AC23F59EF485AAB8A3FF7718E63A4"/>
  </w:style>
  <w:style w:type="paragraph" w:customStyle="1" w:styleId="E11E9A7B2400473894E06659FB6FB5D5">
    <w:name w:val="E11E9A7B2400473894E06659FB6FB5D5"/>
  </w:style>
  <w:style w:type="paragraph" w:customStyle="1" w:styleId="05C4AC5498C24AE9A87CA63DF364DEA8">
    <w:name w:val="05C4AC5498C24AE9A87CA63DF364DEA8"/>
  </w:style>
  <w:style w:type="paragraph" w:customStyle="1" w:styleId="CDA5FE0EB07B4F56A3A740B2474A4AE7">
    <w:name w:val="CDA5FE0EB07B4F56A3A740B2474A4AE7"/>
  </w:style>
  <w:style w:type="paragraph" w:customStyle="1" w:styleId="FCC5E69FB3194857A7DF58CABB91E1D1">
    <w:name w:val="FCC5E69FB3194857A7DF58CABB91E1D1"/>
  </w:style>
  <w:style w:type="paragraph" w:customStyle="1" w:styleId="FB2D53C00878485BA4DBE1232313D3B1">
    <w:name w:val="FB2D53C00878485BA4DBE1232313D3B1"/>
  </w:style>
  <w:style w:type="paragraph" w:customStyle="1" w:styleId="0A8992E7991243879BA2399F8861FDDF">
    <w:name w:val="0A8992E7991243879BA2399F8861FDDF"/>
  </w:style>
  <w:style w:type="paragraph" w:customStyle="1" w:styleId="033689F533024FF7AA4E5CC7E3083572">
    <w:name w:val="033689F533024FF7AA4E5CC7E3083572"/>
  </w:style>
  <w:style w:type="paragraph" w:customStyle="1" w:styleId="B770E576ECCF448389AF75BF3E56DCD1">
    <w:name w:val="B770E576ECCF448389AF75BF3E56DCD1"/>
  </w:style>
  <w:style w:type="paragraph" w:customStyle="1" w:styleId="AF55C32B31B744CDBB6FDD4F440683CD">
    <w:name w:val="AF55C32B31B744CDBB6FDD4F440683CD"/>
  </w:style>
  <w:style w:type="paragraph" w:customStyle="1" w:styleId="716A63B16AB64C7AA67E1E3F1D3101EF">
    <w:name w:val="716A63B16AB64C7AA67E1E3F1D3101EF"/>
  </w:style>
  <w:style w:type="paragraph" w:customStyle="1" w:styleId="ABF56BC2BB6A4BBFAE752FCBAE0C7754">
    <w:name w:val="ABF56BC2BB6A4BBFAE752FCBAE0C7754"/>
  </w:style>
  <w:style w:type="paragraph" w:customStyle="1" w:styleId="024D26DCA9BB48BEAF69013B416A2131">
    <w:name w:val="024D26DCA9BB48BEAF69013B416A2131"/>
  </w:style>
  <w:style w:type="paragraph" w:customStyle="1" w:styleId="47451A67B636484CADEC62BCD62EEEB5">
    <w:name w:val="47451A67B636484CADEC62BCD62EEEB5"/>
  </w:style>
  <w:style w:type="paragraph" w:customStyle="1" w:styleId="B18363AC39FE421EAF3401837D5FD67F">
    <w:name w:val="B18363AC39FE421EAF3401837D5FD67F"/>
  </w:style>
  <w:style w:type="paragraph" w:customStyle="1" w:styleId="E92FA4DA1C6C45FB85986DB34058DC1D">
    <w:name w:val="E92FA4DA1C6C45FB85986DB34058DC1D"/>
  </w:style>
  <w:style w:type="paragraph" w:customStyle="1" w:styleId="C7BDBB8C349840F1835243C8C4E28E12">
    <w:name w:val="C7BDBB8C349840F1835243C8C4E28E12"/>
  </w:style>
  <w:style w:type="paragraph" w:customStyle="1" w:styleId="53365035761F461398B4CA9A2A8A6F10">
    <w:name w:val="53365035761F461398B4CA9A2A8A6F10"/>
  </w:style>
  <w:style w:type="paragraph" w:customStyle="1" w:styleId="B1E827245B5448EF87F00F9EBC7F3BF1">
    <w:name w:val="B1E827245B5448EF87F00F9EBC7F3BF1"/>
  </w:style>
  <w:style w:type="paragraph" w:customStyle="1" w:styleId="8EF777EF01D84A249120B5D89B70FB6E">
    <w:name w:val="8EF777EF01D84A249120B5D89B70FB6E"/>
  </w:style>
  <w:style w:type="paragraph" w:customStyle="1" w:styleId="8399522C49B34382AEDD76891064D952">
    <w:name w:val="8399522C49B34382AEDD76891064D952"/>
  </w:style>
  <w:style w:type="paragraph" w:customStyle="1" w:styleId="6F85BB93D9F04F4CACE7EB3040BAAFEF">
    <w:name w:val="6F85BB93D9F04F4CACE7EB3040BAAFEF"/>
  </w:style>
  <w:style w:type="paragraph" w:customStyle="1" w:styleId="ECDD1715B4AE444FB0C83306045E0485">
    <w:name w:val="ECDD1715B4AE444FB0C83306045E0485"/>
  </w:style>
  <w:style w:type="paragraph" w:customStyle="1" w:styleId="0EF2E3C8AB6C49A4ABBB3468BF1D3FD2">
    <w:name w:val="0EF2E3C8AB6C49A4ABBB3468BF1D3FD2"/>
  </w:style>
  <w:style w:type="paragraph" w:customStyle="1" w:styleId="85FE89C035E643E39DF726A93A4217A1">
    <w:name w:val="85FE89C035E643E39DF726A93A4217A1"/>
  </w:style>
  <w:style w:type="paragraph" w:customStyle="1" w:styleId="B503DD16E04F4E1A8923CF926E4A0C42">
    <w:name w:val="B503DD16E04F4E1A8923CF926E4A0C42"/>
  </w:style>
  <w:style w:type="paragraph" w:customStyle="1" w:styleId="3B00077517FA4DD2914618364BA976CA">
    <w:name w:val="3B00077517FA4DD2914618364BA976CA"/>
  </w:style>
  <w:style w:type="paragraph" w:customStyle="1" w:styleId="2259DF429F6B4AF8A3774B75C2CF3997">
    <w:name w:val="2259DF429F6B4AF8A3774B75C2CF3997"/>
  </w:style>
  <w:style w:type="paragraph" w:customStyle="1" w:styleId="7D44A83AEF2745BCB2BB1778F18F12DD">
    <w:name w:val="7D44A83AEF2745BCB2BB1778F18F12DD"/>
  </w:style>
  <w:style w:type="paragraph" w:customStyle="1" w:styleId="799E191458EE4C47B19161E74B59E4DC">
    <w:name w:val="799E191458EE4C47B19161E74B59E4DC"/>
  </w:style>
  <w:style w:type="paragraph" w:customStyle="1" w:styleId="32C9DA4CD9434347914DCC29B9FB2C13">
    <w:name w:val="32C9DA4CD9434347914DCC29B9FB2C13"/>
  </w:style>
  <w:style w:type="paragraph" w:customStyle="1" w:styleId="CD12E275C1B74E5093572A85C39BB93E">
    <w:name w:val="CD12E275C1B74E5093572A85C39BB93E"/>
  </w:style>
  <w:style w:type="paragraph" w:customStyle="1" w:styleId="CB32EFA7C8EE48219673016E061A0FE3">
    <w:name w:val="CB32EFA7C8EE48219673016E061A0FE3"/>
  </w:style>
  <w:style w:type="paragraph" w:customStyle="1" w:styleId="3B8DE513674A48C8AE9E8D618A187D19">
    <w:name w:val="3B8DE513674A48C8AE9E8D618A187D19"/>
  </w:style>
  <w:style w:type="paragraph" w:customStyle="1" w:styleId="4548E1E72B8E447EB22D1E4D96C3A6BA">
    <w:name w:val="4548E1E72B8E447EB22D1E4D96C3A6BA"/>
  </w:style>
  <w:style w:type="paragraph" w:customStyle="1" w:styleId="656B7B2A757C48238AD8343F6E9F5CA9">
    <w:name w:val="656B7B2A757C48238AD8343F6E9F5CA9"/>
  </w:style>
  <w:style w:type="paragraph" w:customStyle="1" w:styleId="6CBCBFC5B9FC4A49AA27317DCFF1FEB1">
    <w:name w:val="6CBCBFC5B9FC4A49AA27317DCFF1FEB1"/>
  </w:style>
  <w:style w:type="paragraph" w:customStyle="1" w:styleId="8C10C80BD55C472F8FB9A9B8EC8B6ECD">
    <w:name w:val="8C10C80BD55C472F8FB9A9B8EC8B6ECD"/>
  </w:style>
  <w:style w:type="paragraph" w:customStyle="1" w:styleId="53019060C1BE4E83ADC6DF97183C74B5">
    <w:name w:val="53019060C1BE4E83ADC6DF97183C74B5"/>
  </w:style>
  <w:style w:type="paragraph" w:customStyle="1" w:styleId="E90193336228410FB204E40B093C7C65">
    <w:name w:val="E90193336228410FB204E40B093C7C65"/>
  </w:style>
  <w:style w:type="paragraph" w:customStyle="1" w:styleId="84F21608F6E9409FB965037FF6D95FCF">
    <w:name w:val="84F21608F6E9409FB965037FF6D95FCF"/>
  </w:style>
  <w:style w:type="paragraph" w:customStyle="1" w:styleId="97065F4316254201A514318FF2674DEC">
    <w:name w:val="97065F4316254201A514318FF2674DEC"/>
  </w:style>
  <w:style w:type="paragraph" w:customStyle="1" w:styleId="753AEB90A1BD4907B35E67674298681E">
    <w:name w:val="753AEB90A1BD4907B35E67674298681E"/>
  </w:style>
  <w:style w:type="paragraph" w:customStyle="1" w:styleId="EFF89E1623714F25A7E187BF534699C3">
    <w:name w:val="EFF89E1623714F25A7E187BF534699C3"/>
  </w:style>
  <w:style w:type="paragraph" w:customStyle="1" w:styleId="6B5567BD189249FB940988A408A3140E">
    <w:name w:val="6B5567BD189249FB940988A408A3140E"/>
  </w:style>
  <w:style w:type="paragraph" w:customStyle="1" w:styleId="644E3F26E4474E1A9F3FEA9092B0B2FF">
    <w:name w:val="644E3F26E4474E1A9F3FEA9092B0B2FF"/>
  </w:style>
  <w:style w:type="paragraph" w:customStyle="1" w:styleId="EB1F0585F6F74188B9A6C34DF487CE3D">
    <w:name w:val="EB1F0585F6F74188B9A6C34DF487CE3D"/>
  </w:style>
  <w:style w:type="paragraph" w:customStyle="1" w:styleId="F19AA40968D64B40828D82938296FF6A">
    <w:name w:val="F19AA40968D64B40828D82938296FF6A"/>
  </w:style>
  <w:style w:type="paragraph" w:customStyle="1" w:styleId="FCE99577CD3949CC8D7CEF87E5E340B7">
    <w:name w:val="FCE99577CD3949CC8D7CEF87E5E340B7"/>
  </w:style>
  <w:style w:type="paragraph" w:customStyle="1" w:styleId="9D6131AED1864554AFB0389E2EEA5DEF">
    <w:name w:val="9D6131AED1864554AFB0389E2EEA5DEF"/>
  </w:style>
  <w:style w:type="paragraph" w:customStyle="1" w:styleId="8270A6FA30B74E76B9E4D3C45164CCD8">
    <w:name w:val="8270A6FA30B74E76B9E4D3C45164C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TRAVELER Form.dotm</Template>
  <TotalTime>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1</cp:revision>
  <cp:lastPrinted>2020-09-08T15:17:00Z</cp:lastPrinted>
  <dcterms:created xsi:type="dcterms:W3CDTF">2024-08-13T23:08:00Z</dcterms:created>
  <dcterms:modified xsi:type="dcterms:W3CDTF">2024-08-13T23:09:00Z</dcterms:modified>
</cp:coreProperties>
</file>