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170"/>
        <w:gridCol w:w="7470"/>
        <w:gridCol w:w="1700"/>
      </w:tblGrid>
      <w:tr w:rsidR="007D7AE9" w14:paraId="58D84203" w14:textId="77777777" w:rsidTr="00804656">
        <w:trPr>
          <w:trHeight w:val="720"/>
        </w:trPr>
        <w:sdt>
          <w:sdtPr>
            <w:rPr>
              <w:rStyle w:val="TitleChar"/>
            </w:rPr>
            <w:alias w:val="TITLE"/>
            <w:tag w:val="TITLE"/>
            <w:id w:val="52664004"/>
            <w:lock w:val="sdtLocked"/>
            <w:placeholder>
              <w:docPart w:val="9E51BA611985405793349B8D73AE41FA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6668AD96" w14:textId="74075DC6" w:rsidR="007D7AE9" w:rsidRDefault="00B07B37" w:rsidP="00634756">
                <w:pPr>
                  <w:pStyle w:val="Title"/>
                </w:pPr>
                <w:r>
                  <w:rPr>
                    <w:rStyle w:val="TitleChar"/>
                  </w:rPr>
                  <w:t>Rework Instructions (DEMO)</w:t>
                </w:r>
              </w:p>
            </w:tc>
          </w:sdtContent>
        </w:sdt>
      </w:tr>
      <w:tr w:rsidR="004C2821" w14:paraId="5D25FE4C" w14:textId="77777777" w:rsidTr="00804656">
        <w:trPr>
          <w:trHeight w:val="432"/>
        </w:trPr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14:paraId="7B6943DA" w14:textId="77777777" w:rsidR="004C2821" w:rsidRPr="00634756" w:rsidRDefault="004C2821" w:rsidP="007D7AE9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PART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PART_NO"/>
            <w:tag w:val="PART_NO"/>
            <w:id w:val="-1392657104"/>
            <w:lock w:val="sdtContentLocked"/>
            <w:placeholder>
              <w:docPart w:val="7F536515891941B2A7FEC5128C55A4F1"/>
            </w:placeholder>
            <w:text/>
          </w:sdtPr>
          <w:sdtEndPr/>
          <w:sdtContent>
            <w:tc>
              <w:tcPr>
                <w:tcW w:w="9170" w:type="dxa"/>
                <w:gridSpan w:val="2"/>
                <w:tcBorders>
                  <w:top w:val="single" w:sz="4" w:space="0" w:color="auto"/>
                  <w:bottom w:val="single" w:sz="4" w:space="0" w:color="D9D9D9" w:themeColor="background1" w:themeShade="D9"/>
                </w:tcBorders>
                <w:vAlign w:val="center"/>
              </w:tcPr>
              <w:p w14:paraId="105D0F70" w14:textId="1723E28A" w:rsidR="004C2821" w:rsidRDefault="00B07B37" w:rsidP="00634756">
                <w:pPr>
                  <w:spacing w:line="259" w:lineRule="auto"/>
                </w:pPr>
                <w:r>
                  <w:t>Ryan_AGX-00005-1-0000</w:t>
                </w:r>
              </w:p>
            </w:tc>
          </w:sdtContent>
        </w:sdt>
      </w:tr>
      <w:tr w:rsidR="004C2821" w14:paraId="7C990060" w14:textId="77777777" w:rsidTr="007824A4">
        <w:trPr>
          <w:trHeight w:val="432"/>
        </w:trPr>
        <w:tc>
          <w:tcPr>
            <w:tcW w:w="1620" w:type="dxa"/>
            <w:gridSpan w:val="2"/>
            <w:vAlign w:val="center"/>
          </w:tcPr>
          <w:p w14:paraId="159995CF" w14:textId="77777777" w:rsidR="004C2821" w:rsidRPr="00634756" w:rsidRDefault="000A260E" w:rsidP="000A260E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PROCESS NO</w:t>
            </w:r>
          </w:p>
        </w:tc>
        <w:sdt>
          <w:sdtPr>
            <w:alias w:val="PART_UID"/>
            <w:tag w:val="PART_UID"/>
            <w:id w:val="-1427954775"/>
            <w:lock w:val="sdtLocked"/>
            <w:placeholder>
              <w:docPart w:val="32279976F2C64861B4D26814E23BBC84"/>
            </w:placeholder>
            <w:text/>
          </w:sdtPr>
          <w:sdtEndPr/>
          <w:sdtContent>
            <w:tc>
              <w:tcPr>
                <w:tcW w:w="917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014E4C4" w14:textId="526BC4B1" w:rsidR="004C2821" w:rsidRDefault="00B07B37" w:rsidP="00634756">
                <w:pPr>
                  <w:spacing w:line="259" w:lineRule="auto"/>
                </w:pPr>
                <w:r>
                  <w:t>Developmental Testing</w:t>
                </w:r>
              </w:p>
            </w:tc>
          </w:sdtContent>
        </w:sdt>
      </w:tr>
      <w:tr w:rsidR="004C2821" w14:paraId="6E0E026A" w14:textId="77777777" w:rsidTr="007824A4">
        <w:trPr>
          <w:trHeight w:val="432"/>
        </w:trPr>
        <w:tc>
          <w:tcPr>
            <w:tcW w:w="1620" w:type="dxa"/>
            <w:gridSpan w:val="2"/>
            <w:vAlign w:val="center"/>
          </w:tcPr>
          <w:p w14:paraId="14B06687" w14:textId="77777777" w:rsidR="004C2821" w:rsidRPr="00634756" w:rsidRDefault="004C2821" w:rsidP="007D7AE9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ASSIGNED TO</w:t>
            </w:r>
          </w:p>
        </w:tc>
        <w:sdt>
          <w:sdtPr>
            <w:alias w:val="ASS_TO"/>
            <w:tag w:val="ASS_TO"/>
            <w:id w:val="879055517"/>
            <w:lock w:val="sdtLocked"/>
            <w:placeholder>
              <w:docPart w:val="D1169D97A1E049F98CFD27B19CD3E33B"/>
            </w:placeholder>
            <w:text/>
          </w:sdtPr>
          <w:sdtEndPr/>
          <w:sdtContent>
            <w:tc>
              <w:tcPr>
                <w:tcW w:w="917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E5A0210" w14:textId="36EB742B" w:rsidR="004C2821" w:rsidRDefault="00B07B37" w:rsidP="00634756">
                <w:pPr>
                  <w:spacing w:line="259" w:lineRule="auto"/>
                </w:pPr>
                <w:r>
                  <w:t>Nolan</w:t>
                </w:r>
              </w:p>
            </w:tc>
          </w:sdtContent>
        </w:sdt>
      </w:tr>
      <w:tr w:rsidR="007D7AE9" w14:paraId="7CE54146" w14:textId="77777777" w:rsidTr="00804656">
        <w:tc>
          <w:tcPr>
            <w:tcW w:w="10790" w:type="dxa"/>
            <w:gridSpan w:val="4"/>
          </w:tcPr>
          <w:p w14:paraId="2A7F9E36" w14:textId="77777777" w:rsidR="007D7AE9" w:rsidRDefault="007D7AE9" w:rsidP="007D7AE9">
            <w:pPr>
              <w:spacing w:line="259" w:lineRule="auto"/>
            </w:pPr>
          </w:p>
        </w:tc>
      </w:tr>
      <w:tr w:rsidR="004C2821" w:rsidRPr="004D41CA" w14:paraId="3174ADC8" w14:textId="77777777" w:rsidTr="00804656">
        <w:trPr>
          <w:trHeight w:val="453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61B76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82940" w14:textId="77777777" w:rsidR="004C2821" w:rsidRPr="004D41CA" w:rsidRDefault="004C2821" w:rsidP="0063475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DESCRIPTION OF WORK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35C9C" w14:textId="77777777" w:rsidR="004C2821" w:rsidRPr="004D41CA" w:rsidRDefault="004C2821" w:rsidP="0063475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INITIAL/DATE</w:t>
            </w:r>
          </w:p>
        </w:tc>
      </w:tr>
      <w:tr w:rsidR="004C2821" w:rsidRPr="004D41CA" w14:paraId="4C608F70" w14:textId="77777777" w:rsidTr="00804656">
        <w:trPr>
          <w:trHeight w:val="438"/>
        </w:trPr>
        <w:tc>
          <w:tcPr>
            <w:tcW w:w="45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43B94B7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sdt>
          <w:sdtPr>
            <w:id w:val="-879467549"/>
            <w:placeholder>
              <w:docPart w:val="80DE8E75AB034AE48BF34C2BFEB55593"/>
            </w:placeholder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auto"/>
                  <w:bottom w:val="single" w:sz="4" w:space="0" w:color="D9D9D9" w:themeColor="background1" w:themeShade="D9"/>
                </w:tcBorders>
                <w:vAlign w:val="center"/>
              </w:tcPr>
              <w:p w14:paraId="5CC5201F" w14:textId="4A9ED38F" w:rsidR="004C2821" w:rsidRPr="00F12463" w:rsidRDefault="00B07B37" w:rsidP="00F12463">
                <w:pPr>
                  <w:pStyle w:val="NoSpacing"/>
                </w:pPr>
                <w:r>
                  <w:t>Remove R1</w:t>
                </w:r>
              </w:p>
            </w:tc>
          </w:sdtContent>
        </w:sdt>
        <w:sdt>
          <w:sdtPr>
            <w:id w:val="606394980"/>
            <w:placeholder>
              <w:docPart w:val="BD284981F52D4C8BB20D1E0BC3A9E302"/>
            </w:placeholder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auto"/>
                  <w:bottom w:val="single" w:sz="4" w:space="0" w:color="D9D9D9" w:themeColor="background1" w:themeShade="D9"/>
                </w:tcBorders>
                <w:vAlign w:val="center"/>
              </w:tcPr>
              <w:p w14:paraId="116E37D5" w14:textId="2C9D0554" w:rsidR="004C2821" w:rsidRPr="00F12463" w:rsidRDefault="00B07B37" w:rsidP="00F12463">
                <w:pPr>
                  <w:pStyle w:val="NoSpacing"/>
                </w:pPr>
                <w:r>
                  <w:t>NM.03AUG2024</w:t>
                </w:r>
              </w:p>
            </w:tc>
          </w:sdtContent>
        </w:sdt>
      </w:tr>
      <w:tr w:rsidR="004C2821" w:rsidRPr="004D41CA" w14:paraId="70A41733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F6BAA35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sdt>
          <w:sdtPr>
            <w:id w:val="-1988389481"/>
            <w:placeholder>
              <w:docPart w:val="0C01EE0D4D5D43B4A2F374CD9B5E1108"/>
            </w:placeholder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506D8A05" w14:textId="5008BD5E" w:rsidR="004C2821" w:rsidRPr="00F12463" w:rsidRDefault="00B07B37" w:rsidP="00F12463">
                <w:pPr>
                  <w:pStyle w:val="NoSpacing"/>
                </w:pPr>
                <w:r>
                  <w:t>Add jumper Wire</w:t>
                </w:r>
              </w:p>
            </w:tc>
          </w:sdtContent>
        </w:sdt>
        <w:sdt>
          <w:sdtPr>
            <w:id w:val="495075076"/>
            <w:placeholder>
              <w:docPart w:val="03D0D31EEDEF4A7AA1A780888032A86F"/>
            </w:placeholder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554C8B2" w14:textId="2EC78CA0" w:rsidR="004C2821" w:rsidRPr="00F12463" w:rsidRDefault="00B07B37" w:rsidP="00F12463">
                <w:pPr>
                  <w:pStyle w:val="NoSpacing"/>
                </w:pPr>
                <w:r>
                  <w:t>NM.03AUG2024</w:t>
                </w:r>
              </w:p>
            </w:tc>
          </w:sdtContent>
        </w:sdt>
      </w:tr>
      <w:tr w:rsidR="004C2821" w:rsidRPr="004D41CA" w14:paraId="2E94F326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21AE4C1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sdt>
          <w:sdtPr>
            <w:id w:val="-2079358722"/>
            <w:placeholder>
              <w:docPart w:val="7285A1ABBA314FDBA82E48465DF5A720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CC6A93D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246965343"/>
            <w:placeholder>
              <w:docPart w:val="B89735D0A6DD4A26BAC20D93A48B5A18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C575CEE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89B7094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340C6B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sdt>
          <w:sdtPr>
            <w:id w:val="-918713477"/>
            <w:placeholder>
              <w:docPart w:val="14E54AC84B50480FA29DB9886A4D5F06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714CA2E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1409582342"/>
            <w:placeholder>
              <w:docPart w:val="99944299A75147CB8A16FF28F218B6F9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39CFCCF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6008D909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E3AE6B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</w:p>
        </w:tc>
        <w:sdt>
          <w:sdtPr>
            <w:id w:val="1602989827"/>
            <w:placeholder>
              <w:docPart w:val="323981C0F6F6494E81F33899038E41B8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4B295A3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872428006"/>
            <w:placeholder>
              <w:docPart w:val="F7DDF39691954AA6A90426DA94E02403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22351E0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29D435A9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7B263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sdt>
          <w:sdtPr>
            <w:id w:val="-1675952255"/>
            <w:placeholder>
              <w:docPart w:val="9BD5062003E8442CBF9EEB468DE91D81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657677DA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97860451"/>
            <w:placeholder>
              <w:docPart w:val="2DA2C9928C004DA6BD8CB75C19BC62BE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CE0DEE9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2A2606CB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D1B63E5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sdt>
          <w:sdtPr>
            <w:id w:val="-1898892012"/>
            <w:placeholder>
              <w:docPart w:val="86D35B9EB57448D1AFD34B1819511418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ED41751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230308877"/>
            <w:placeholder>
              <w:docPart w:val="478259E8187E485A819B91C09FB39305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98F5113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67C184F0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DF58C4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sdt>
          <w:sdtPr>
            <w:id w:val="1705359656"/>
            <w:placeholder>
              <w:docPart w:val="7FC26984400B4A7389FB17D25C26E645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65D0177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278769912"/>
            <w:placeholder>
              <w:docPart w:val="9C82300CEE7B409CB6707C65B02F73C0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90DF6CA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7504203D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615D810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sdt>
          <w:sdtPr>
            <w:id w:val="288565899"/>
            <w:placeholder>
              <w:docPart w:val="17FA8BDCBA0448F195FB41E8C86A5B0E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F0E8E5F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590385327"/>
            <w:placeholder>
              <w:docPart w:val="39E2D1EB693A4797B9EBD1A2F99911C2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C787A99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BDA7C57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A55AA23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10</w:t>
            </w:r>
          </w:p>
        </w:tc>
        <w:sdt>
          <w:sdtPr>
            <w:id w:val="-550763190"/>
            <w:placeholder>
              <w:docPart w:val="34805CBFFD214E58AC1F237D25CF28DA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36CE2CD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655520021"/>
            <w:placeholder>
              <w:docPart w:val="85B1B133C41F48DFA00ACF91BB7A2D53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3457D09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48294D9D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7E0E6AF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11</w:t>
            </w:r>
          </w:p>
        </w:tc>
        <w:sdt>
          <w:sdtPr>
            <w:id w:val="-438827526"/>
            <w:placeholder>
              <w:docPart w:val="A9E2329FC0904A1F8E014F63F621851D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9FE8038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336857300"/>
            <w:placeholder>
              <w:docPart w:val="8F1D0D452E5D43669706352D7C57D566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389CA79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56A41E7C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39348B6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12</w:t>
            </w:r>
          </w:p>
        </w:tc>
        <w:sdt>
          <w:sdtPr>
            <w:id w:val="-613902590"/>
            <w:placeholder>
              <w:docPart w:val="37390704EB424F039CF0CDBC23A30BAF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45975A9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1541479109"/>
            <w:placeholder>
              <w:docPart w:val="D23BF1692E514E1AB229EBA1E8BA3DA0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703C4DD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47C6F789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13270D5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13</w:t>
            </w:r>
          </w:p>
        </w:tc>
        <w:sdt>
          <w:sdtPr>
            <w:id w:val="1137075295"/>
            <w:placeholder>
              <w:docPart w:val="32EB6AB4E0EC40DE9A59B77ADF41820D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71F89E6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2102794199"/>
            <w:placeholder>
              <w:docPart w:val="963096232B9647418453FEBD3766449B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FFA1365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E006854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713278D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14</w:t>
            </w:r>
          </w:p>
        </w:tc>
        <w:sdt>
          <w:sdtPr>
            <w:id w:val="-2141252166"/>
            <w:placeholder>
              <w:docPart w:val="210E426335C4463EAD0224B3F50E1326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4E10B76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455400575"/>
            <w:placeholder>
              <w:docPart w:val="86870CA9B17A4F23B08C7C8CC8850D43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78819364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6733708C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0AF21E1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15</w:t>
            </w:r>
          </w:p>
        </w:tc>
        <w:sdt>
          <w:sdtPr>
            <w:id w:val="1374964816"/>
            <w:placeholder>
              <w:docPart w:val="1CE9BB631537466F97F38AC2842470A5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9B37388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499815107"/>
            <w:placeholder>
              <w:docPart w:val="AF06AE2A0BF048B198D1E074F17DF63E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6463E41F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4D53CF1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B718B4B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16</w:t>
            </w:r>
          </w:p>
        </w:tc>
        <w:sdt>
          <w:sdtPr>
            <w:id w:val="208235001"/>
            <w:placeholder>
              <w:docPart w:val="ADCB2987BEDD4580BF4173BE10BF5694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DF98D52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2102316"/>
            <w:placeholder>
              <w:docPart w:val="DDD30605E9D94E49BE015031825DE7A2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9AF4ACC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1416BE53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38FB24E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17</w:t>
            </w:r>
          </w:p>
        </w:tc>
        <w:sdt>
          <w:sdtPr>
            <w:id w:val="439873663"/>
            <w:placeholder>
              <w:docPart w:val="F115531CD97D4C8E8FCF9FC9A4C763CD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4AB8427C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116681966"/>
            <w:placeholder>
              <w:docPart w:val="8FFE0B8C2B1E4653B5DA8D7E79D8585B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9DB7B52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6E110E24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7903F35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18</w:t>
            </w:r>
          </w:p>
        </w:tc>
        <w:sdt>
          <w:sdtPr>
            <w:id w:val="1194881416"/>
            <w:placeholder>
              <w:docPart w:val="DF77C72D582E43D4A858C66A30692A34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03D5B1EB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1119410001"/>
            <w:placeholder>
              <w:docPart w:val="B737F01A580E4B68994A35CE43BAF5B9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381739CC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4C2821" w:rsidRPr="004D41CA" w14:paraId="2F053A5C" w14:textId="77777777" w:rsidTr="001B3F7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F585C6A" w14:textId="77777777" w:rsidR="004C2821" w:rsidRPr="004D41CA" w:rsidRDefault="004C2821" w:rsidP="004C282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19</w:t>
            </w:r>
          </w:p>
        </w:tc>
        <w:sdt>
          <w:sdtPr>
            <w:id w:val="-1246960407"/>
            <w:placeholder>
              <w:docPart w:val="F1B3FA62328946E394EA707E83A85702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1BDE0030" w14:textId="77777777" w:rsidR="004C2821" w:rsidRPr="00F12463" w:rsidRDefault="00092149" w:rsidP="00F12463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226068768"/>
            <w:placeholder>
              <w:docPart w:val="33E31ED79BBF4C4CA5B817DA07498467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vAlign w:val="center"/>
              </w:tcPr>
              <w:p w14:paraId="2EB9F553" w14:textId="77777777" w:rsidR="004C2821" w:rsidRPr="00F12463" w:rsidRDefault="00656747" w:rsidP="00F12463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1B3F7F" w:rsidRPr="004D41CA" w14:paraId="141AD619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</w:tcBorders>
            <w:vAlign w:val="center"/>
          </w:tcPr>
          <w:p w14:paraId="769CA0A7" w14:textId="77777777" w:rsidR="001B3F7F" w:rsidRDefault="001B3F7F" w:rsidP="001B3F7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20</w:t>
            </w:r>
          </w:p>
        </w:tc>
        <w:sdt>
          <w:sdtPr>
            <w:id w:val="-738942722"/>
            <w:placeholder>
              <w:docPart w:val="16C656745224431DB84D316BB6AA3A4A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71CC2093" w14:textId="77777777" w:rsidR="001B3F7F" w:rsidRPr="00F12463" w:rsidRDefault="00092149" w:rsidP="001B3F7F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-1912303350"/>
            <w:placeholder>
              <w:docPart w:val="D587C6ECFDCB49128CC2727F2965D5AC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3F0A959F" w14:textId="77777777" w:rsidR="001B3F7F" w:rsidRPr="00F12463" w:rsidRDefault="001B3F7F" w:rsidP="001B3F7F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  <w:tr w:rsidR="001B3F7F" w:rsidRPr="004D41CA" w14:paraId="7A6B1152" w14:textId="77777777" w:rsidTr="0004732F">
        <w:trPr>
          <w:trHeight w:val="438"/>
        </w:trPr>
        <w:tc>
          <w:tcPr>
            <w:tcW w:w="450" w:type="dxa"/>
            <w:tcBorders>
              <w:top w:val="single" w:sz="4" w:space="0" w:color="D9D9D9" w:themeColor="background1" w:themeShade="D9"/>
            </w:tcBorders>
            <w:vAlign w:val="center"/>
          </w:tcPr>
          <w:p w14:paraId="64942EAF" w14:textId="77777777" w:rsidR="001B3F7F" w:rsidRDefault="001B3F7F" w:rsidP="001B3F7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21</w:t>
            </w:r>
          </w:p>
        </w:tc>
        <w:sdt>
          <w:sdtPr>
            <w:id w:val="1758796259"/>
            <w:placeholder>
              <w:docPart w:val="4E8A0338E59D4A98B0D48B0630CC48D3"/>
            </w:placeholder>
            <w:showingPlcHdr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23CFD2DB" w14:textId="77777777" w:rsidR="001B3F7F" w:rsidRPr="00F12463" w:rsidRDefault="00092149" w:rsidP="001B3F7F">
                <w:pPr>
                  <w:pStyle w:val="NoSpacing"/>
                </w:pPr>
                <w:r>
                  <w:t>-</w:t>
                </w:r>
              </w:p>
            </w:tc>
          </w:sdtContent>
        </w:sdt>
        <w:sdt>
          <w:sdtPr>
            <w:id w:val="478344909"/>
            <w:placeholder>
              <w:docPart w:val="95197FBD23BB406E84F5D190DD914349"/>
            </w:placeholder>
            <w:showingPlcHdr/>
            <w:text/>
          </w:sdtPr>
          <w:sdtEndPr/>
          <w:sdtContent>
            <w:tc>
              <w:tcPr>
                <w:tcW w:w="1700" w:type="dxa"/>
                <w:tcBorders>
                  <w:top w:val="single" w:sz="4" w:space="0" w:color="D9D9D9" w:themeColor="background1" w:themeShade="D9"/>
                </w:tcBorders>
                <w:vAlign w:val="center"/>
              </w:tcPr>
              <w:p w14:paraId="76D8E8E2" w14:textId="77777777" w:rsidR="001B3F7F" w:rsidRPr="00F12463" w:rsidRDefault="001B3F7F" w:rsidP="001B3F7F">
                <w:pPr>
                  <w:pStyle w:val="NoSpacing"/>
                </w:pPr>
                <w:r w:rsidRPr="00F12463">
                  <w:t>-</w:t>
                </w:r>
              </w:p>
            </w:tc>
          </w:sdtContent>
        </w:sdt>
      </w:tr>
    </w:tbl>
    <w:p w14:paraId="7884744A" w14:textId="77777777" w:rsidR="004D41CA" w:rsidRDefault="004D41CA">
      <w:pPr>
        <w:spacing w:line="259" w:lineRule="auto"/>
      </w:pPr>
      <w:r>
        <w:br w:type="page"/>
      </w:r>
    </w:p>
    <w:p w14:paraId="0C6E44AE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8"/>
        <w:gridCol w:w="1168"/>
        <w:gridCol w:w="2660"/>
        <w:gridCol w:w="2890"/>
        <w:gridCol w:w="2624"/>
      </w:tblGrid>
      <w:tr w:rsidR="00563AB7" w:rsidRPr="00CC5B02" w14:paraId="280FEF8D" w14:textId="77777777" w:rsidTr="001B3F7F">
        <w:trPr>
          <w:jc w:val="center"/>
        </w:trPr>
        <w:tc>
          <w:tcPr>
            <w:tcW w:w="26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7C2F" w14:textId="5A609143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4018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8" o:title=""/>
                </v:shape>
                <w:control r:id="rId9" w:name="saveButton" w:shapeid="_x0000_i1048"/>
              </w:objec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0106" w14:textId="2C27CDEB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9882ED3">
                <v:shape id="_x0000_i1047" type="#_x0000_t75" style="width:100pt;height:24pt" o:ole="">
                  <v:imagedata r:id="rId10" o:title=""/>
                </v:shape>
                <w:control r:id="rId11" w:name="saveAndCloseButton" w:shapeid="_x0000_i1047"/>
              </w:objec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E1707" w14:textId="11DAFB0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8792BDE">
                <v:shape id="_x0000_i1049" type="#_x0000_t75" style="width:100pt;height:24pt" o:ole="">
                  <v:imagedata r:id="rId12" o:title=""/>
                </v:shape>
                <w:control r:id="rId13" w:name="closeWithoutSavingButton" w:shapeid="_x0000_i1049"/>
              </w:objec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624D5" w14:textId="1184EFF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B94CDF9">
                <v:shape id="_x0000_i1050" type="#_x0000_t75" style="width:1in;height:24pt" o:ole="">
                  <v:imagedata r:id="rId14" o:title=""/>
                </v:shape>
                <w:control r:id="rId15" w:name="deleteButton" w:shapeid="_x0000_i1050"/>
              </w:object>
            </w:r>
          </w:p>
        </w:tc>
      </w:tr>
      <w:tr w:rsidR="00563AB7" w:rsidRPr="00CC5B02" w14:paraId="3E9E928D" w14:textId="77777777" w:rsidTr="001B3F7F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5BB7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2E1563AF25ED42E6A2E62E066CA81E6E"/>
            </w:placeholder>
            <w:text/>
          </w:sdtPr>
          <w:sdtEndPr/>
          <w:sdtContent>
            <w:tc>
              <w:tcPr>
                <w:tcW w:w="934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D62D90" w14:textId="49B1352C" w:rsidR="00563AB7" w:rsidRPr="0041404C" w:rsidRDefault="00B07B37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20240803081453</w:t>
                </w:r>
              </w:p>
            </w:tc>
          </w:sdtContent>
        </w:sdt>
      </w:tr>
      <w:tr w:rsidR="00563AB7" w:rsidRPr="00CC5B02" w14:paraId="08BEA906" w14:textId="77777777" w:rsidTr="001B3F7F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90FA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E40FDD7622F54193B5DEA728964689D8"/>
            </w:placeholder>
            <w:text/>
          </w:sdtPr>
          <w:sdtEndPr/>
          <w:sdtContent>
            <w:tc>
              <w:tcPr>
                <w:tcW w:w="934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D895640" w14:textId="0C2A8181" w:rsidR="00563AB7" w:rsidRPr="0041404C" w:rsidRDefault="001B4B6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3803EA0" w14:textId="77777777" w:rsidTr="001B3F7F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7018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5B4F67997E79461A94F118F9F5C5041E"/>
            </w:placeholder>
            <w:text/>
          </w:sdtPr>
          <w:sdtEndPr/>
          <w:sdtContent>
            <w:tc>
              <w:tcPr>
                <w:tcW w:w="934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B17FCA" w14:textId="6332FBAA" w:rsidR="00563AB7" w:rsidRPr="0041404C" w:rsidRDefault="001B4B6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E17050E" w14:textId="77777777" w:rsidTr="001B3F7F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F5C9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4707D679678E45B99082C3A3F5CC824B"/>
            </w:placeholder>
            <w:text/>
          </w:sdtPr>
          <w:sdtEndPr/>
          <w:sdtContent>
            <w:tc>
              <w:tcPr>
                <w:tcW w:w="934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EBFC5E0" w14:textId="7827662B" w:rsidR="00563AB7" w:rsidRPr="0041404C" w:rsidRDefault="001B4B6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A73827E" w14:textId="77777777" w:rsidTr="001B3F7F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9CC7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3527086E9BC245149A17F282D8E31AC2"/>
            </w:placeholder>
            <w:text/>
          </w:sdtPr>
          <w:sdtEndPr/>
          <w:sdtContent>
            <w:tc>
              <w:tcPr>
                <w:tcW w:w="934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295DE07" w14:textId="58B310AE" w:rsidR="00563AB7" w:rsidRPr="0041404C" w:rsidRDefault="001B4B67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C61EE57" w14:textId="77777777" w:rsidR="00D4578A" w:rsidRPr="00D4578A" w:rsidRDefault="00D4578A" w:rsidP="00CE0861"/>
    <w:sectPr w:rsidR="00D4578A" w:rsidRPr="00D4578A" w:rsidSect="00112A13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7B3CE" w14:textId="77777777" w:rsidR="00B07B37" w:rsidRDefault="00B07B37" w:rsidP="002E17B7">
      <w:pPr>
        <w:spacing w:after="0" w:line="240" w:lineRule="auto"/>
      </w:pPr>
      <w:r>
        <w:separator/>
      </w:r>
    </w:p>
  </w:endnote>
  <w:endnote w:type="continuationSeparator" w:id="0">
    <w:p w14:paraId="3C8C8734" w14:textId="77777777" w:rsidR="00B07B37" w:rsidRDefault="00B07B37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0D093DE" w14:textId="77777777" w:rsidTr="001B3F7F">
      <w:trPr>
        <w:jc w:val="right"/>
      </w:trPr>
      <w:tc>
        <w:tcPr>
          <w:tcW w:w="89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B08E4E4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7F41F7E9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1B4B67">
            <w:fldChar w:fldCharType="begin"/>
          </w:r>
          <w:r w:rsidR="001B4B67">
            <w:instrText xml:space="preserve"> NUMPAGES   \* MERGEFORMAT </w:instrText>
          </w:r>
          <w:r w:rsidR="001B4B67">
            <w:fldChar w:fldCharType="separate"/>
          </w:r>
          <w:r w:rsidR="00590E3C">
            <w:rPr>
              <w:noProof/>
            </w:rPr>
            <w:t>3</w:t>
          </w:r>
          <w:r w:rsidR="001B4B67">
            <w:rPr>
              <w:noProof/>
            </w:rPr>
            <w:fldChar w:fldCharType="end"/>
          </w:r>
        </w:p>
      </w:tc>
    </w:tr>
    <w:tr w:rsidR="006E4D09" w14:paraId="3BFE935D" w14:textId="77777777" w:rsidTr="004A4495">
      <w:trPr>
        <w:jc w:val="right"/>
      </w:trPr>
      <w:sdt>
        <w:sdtPr>
          <w:tag w:val="datetimestamp"/>
          <w:id w:val="-639416851"/>
          <w:placeholder>
            <w:docPart w:val="A2DC9E796F29475285F13CA3D3E2ADF1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7CC5669D" w14:textId="0943F074" w:rsidR="006E4D09" w:rsidRDefault="001B4B67" w:rsidP="0039368B">
              <w:pPr>
                <w:pStyle w:val="NoSpacing"/>
                <w:jc w:val="right"/>
              </w:pPr>
              <w:r w:rsidRPr="00C80D03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30683A37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9CF8" w14:textId="77777777" w:rsidR="00B07B37" w:rsidRDefault="00B07B37" w:rsidP="002E17B7">
      <w:pPr>
        <w:spacing w:after="0" w:line="240" w:lineRule="auto"/>
      </w:pPr>
      <w:r>
        <w:separator/>
      </w:r>
    </w:p>
  </w:footnote>
  <w:footnote w:type="continuationSeparator" w:id="0">
    <w:p w14:paraId="755961ED" w14:textId="77777777" w:rsidR="00B07B37" w:rsidRDefault="00B07B37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B949" w14:textId="00316476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1B4B67">
      <w:rPr>
        <w:noProof/>
        <w:sz w:val="16"/>
        <w:szCs w:val="16"/>
      </w:rPr>
      <w:t>3 August 2024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37"/>
    <w:rsid w:val="000006D3"/>
    <w:rsid w:val="000042FA"/>
    <w:rsid w:val="0001005E"/>
    <w:rsid w:val="00011513"/>
    <w:rsid w:val="000117F3"/>
    <w:rsid w:val="000135F0"/>
    <w:rsid w:val="00013802"/>
    <w:rsid w:val="00015757"/>
    <w:rsid w:val="000166C8"/>
    <w:rsid w:val="00017562"/>
    <w:rsid w:val="00020B36"/>
    <w:rsid w:val="00020EAB"/>
    <w:rsid w:val="00021276"/>
    <w:rsid w:val="000270A6"/>
    <w:rsid w:val="00027DBF"/>
    <w:rsid w:val="000305DF"/>
    <w:rsid w:val="0003634C"/>
    <w:rsid w:val="00042FF2"/>
    <w:rsid w:val="00044975"/>
    <w:rsid w:val="000467A2"/>
    <w:rsid w:val="0004732F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2149"/>
    <w:rsid w:val="000931FB"/>
    <w:rsid w:val="00095988"/>
    <w:rsid w:val="00096023"/>
    <w:rsid w:val="00096695"/>
    <w:rsid w:val="00097A63"/>
    <w:rsid w:val="000A0426"/>
    <w:rsid w:val="000A0C36"/>
    <w:rsid w:val="000A13FD"/>
    <w:rsid w:val="000A260E"/>
    <w:rsid w:val="000A3602"/>
    <w:rsid w:val="000A5CDE"/>
    <w:rsid w:val="000A6068"/>
    <w:rsid w:val="000A6A02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775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3F7F"/>
    <w:rsid w:val="001B4B67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494C"/>
    <w:rsid w:val="0030605C"/>
    <w:rsid w:val="00312F8E"/>
    <w:rsid w:val="00314BFD"/>
    <w:rsid w:val="00320764"/>
    <w:rsid w:val="003217E6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860BE"/>
    <w:rsid w:val="00387BD5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2821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0FA0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279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2A41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36AC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065F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2BF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56747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1012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6E3D"/>
    <w:rsid w:val="00710043"/>
    <w:rsid w:val="007156FE"/>
    <w:rsid w:val="00716635"/>
    <w:rsid w:val="00720298"/>
    <w:rsid w:val="00727BFA"/>
    <w:rsid w:val="00731D60"/>
    <w:rsid w:val="00737AF3"/>
    <w:rsid w:val="00741500"/>
    <w:rsid w:val="00741565"/>
    <w:rsid w:val="007432DA"/>
    <w:rsid w:val="0074395D"/>
    <w:rsid w:val="00744158"/>
    <w:rsid w:val="00747847"/>
    <w:rsid w:val="00747A64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24A4"/>
    <w:rsid w:val="00785F1A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656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43A6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1C72"/>
    <w:rsid w:val="008C3CB4"/>
    <w:rsid w:val="008C5359"/>
    <w:rsid w:val="008D0DC5"/>
    <w:rsid w:val="008D4B56"/>
    <w:rsid w:val="008D4E0C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874"/>
    <w:rsid w:val="009D2B99"/>
    <w:rsid w:val="009D6D5E"/>
    <w:rsid w:val="009D77C4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0809"/>
    <w:rsid w:val="00A05655"/>
    <w:rsid w:val="00A05837"/>
    <w:rsid w:val="00A222AE"/>
    <w:rsid w:val="00A32E92"/>
    <w:rsid w:val="00A3386E"/>
    <w:rsid w:val="00A41798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0EBA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520"/>
    <w:rsid w:val="00B063DB"/>
    <w:rsid w:val="00B0725A"/>
    <w:rsid w:val="00B07B37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332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4D83"/>
    <w:rsid w:val="00C268C2"/>
    <w:rsid w:val="00C303FA"/>
    <w:rsid w:val="00C33F17"/>
    <w:rsid w:val="00C3507D"/>
    <w:rsid w:val="00C35D03"/>
    <w:rsid w:val="00C35E94"/>
    <w:rsid w:val="00C378CA"/>
    <w:rsid w:val="00C44A7C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2519E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30B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301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6FD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1CE5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C7E24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1CDC"/>
    <w:rsid w:val="00F12463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20E2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3D6C"/>
    <w:rsid w:val="00FB441D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0108E"/>
  <w15:docId w15:val="{353C0DB1-63D7-4A40-A941-E6A6B202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Bexar-VBA\100\TRAVELERbase\TRAVELER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51BA611985405793349B8D73AE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4D656-DA32-4C62-A69C-F99EAF9ABF82}"/>
      </w:docPartPr>
      <w:docPartBody>
        <w:p w:rsidR="002E233B" w:rsidRDefault="002E233B">
          <w:pPr>
            <w:pStyle w:val="9E51BA611985405793349B8D73AE41F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536515891941B2A7FEC5128C55A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E3A5F-86EF-49E0-823F-2B2D1823DF7E}"/>
      </w:docPartPr>
      <w:docPartBody>
        <w:p w:rsidR="002E233B" w:rsidRDefault="002E233B">
          <w:pPr>
            <w:pStyle w:val="7F536515891941B2A7FEC5128C55A4F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279976F2C64861B4D26814E23BB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26B5-4E7C-4349-96F3-CF481DFC14ED}"/>
      </w:docPartPr>
      <w:docPartBody>
        <w:p w:rsidR="002E233B" w:rsidRDefault="002E233B">
          <w:pPr>
            <w:pStyle w:val="32279976F2C64861B4D26814E23BBC8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169D97A1E049F98CFD27B19CD3E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73AA5-E8D1-40B1-B18E-D8C1A0E47BFD}"/>
      </w:docPartPr>
      <w:docPartBody>
        <w:p w:rsidR="002E233B" w:rsidRDefault="002E233B">
          <w:pPr>
            <w:pStyle w:val="D1169D97A1E049F98CFD27B19CD3E33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DE8E75AB034AE48BF34C2BFEB55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0ABA4-7F5B-4F2A-BD53-64C73692C02E}"/>
      </w:docPartPr>
      <w:docPartBody>
        <w:p w:rsidR="002E233B" w:rsidRDefault="002E233B">
          <w:pPr>
            <w:pStyle w:val="80DE8E75AB034AE48BF34C2BFEB55593"/>
          </w:pPr>
          <w:r>
            <w:t>-</w:t>
          </w:r>
        </w:p>
      </w:docPartBody>
    </w:docPart>
    <w:docPart>
      <w:docPartPr>
        <w:name w:val="BD284981F52D4C8BB20D1E0BC3A9E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9808A-9C06-4624-8472-B7136EEA2E64}"/>
      </w:docPartPr>
      <w:docPartBody>
        <w:p w:rsidR="002E233B" w:rsidRDefault="002E233B">
          <w:pPr>
            <w:pStyle w:val="BD284981F52D4C8BB20D1E0BC3A9E302"/>
          </w:pPr>
          <w:r w:rsidRPr="00F12463">
            <w:t>-</w:t>
          </w:r>
        </w:p>
      </w:docPartBody>
    </w:docPart>
    <w:docPart>
      <w:docPartPr>
        <w:name w:val="0C01EE0D4D5D43B4A2F374CD9B5E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DEA22-3D2C-4F6A-AACF-D32C420919AD}"/>
      </w:docPartPr>
      <w:docPartBody>
        <w:p w:rsidR="002E233B" w:rsidRDefault="002E233B">
          <w:pPr>
            <w:pStyle w:val="0C01EE0D4D5D43B4A2F374CD9B5E1108"/>
          </w:pPr>
          <w:r>
            <w:t>-</w:t>
          </w:r>
        </w:p>
      </w:docPartBody>
    </w:docPart>
    <w:docPart>
      <w:docPartPr>
        <w:name w:val="03D0D31EEDEF4A7AA1A780888032A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EB0A-AFCE-4688-B950-30B68C0EDCF5}"/>
      </w:docPartPr>
      <w:docPartBody>
        <w:p w:rsidR="002E233B" w:rsidRDefault="002E233B">
          <w:pPr>
            <w:pStyle w:val="03D0D31EEDEF4A7AA1A780888032A86F"/>
          </w:pPr>
          <w:r w:rsidRPr="00F12463">
            <w:t>-</w:t>
          </w:r>
        </w:p>
      </w:docPartBody>
    </w:docPart>
    <w:docPart>
      <w:docPartPr>
        <w:name w:val="7285A1ABBA314FDBA82E48465DF5A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48C59-FD52-4D9E-B7D0-25992098FF0B}"/>
      </w:docPartPr>
      <w:docPartBody>
        <w:p w:rsidR="002E233B" w:rsidRDefault="002E233B">
          <w:pPr>
            <w:pStyle w:val="7285A1ABBA314FDBA82E48465DF5A720"/>
          </w:pPr>
          <w:r>
            <w:t>-</w:t>
          </w:r>
        </w:p>
      </w:docPartBody>
    </w:docPart>
    <w:docPart>
      <w:docPartPr>
        <w:name w:val="B89735D0A6DD4A26BAC20D93A48B5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BCDCC-778B-4E1C-8F4C-69735AA88372}"/>
      </w:docPartPr>
      <w:docPartBody>
        <w:p w:rsidR="002E233B" w:rsidRDefault="002E233B">
          <w:pPr>
            <w:pStyle w:val="B89735D0A6DD4A26BAC20D93A48B5A18"/>
          </w:pPr>
          <w:r w:rsidRPr="00F12463">
            <w:t>-</w:t>
          </w:r>
        </w:p>
      </w:docPartBody>
    </w:docPart>
    <w:docPart>
      <w:docPartPr>
        <w:name w:val="14E54AC84B50480FA29DB9886A4D5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93D5-A753-4D84-B262-66D33E0C2F1A}"/>
      </w:docPartPr>
      <w:docPartBody>
        <w:p w:rsidR="002E233B" w:rsidRDefault="002E233B">
          <w:pPr>
            <w:pStyle w:val="14E54AC84B50480FA29DB9886A4D5F06"/>
          </w:pPr>
          <w:r>
            <w:t>-</w:t>
          </w:r>
        </w:p>
      </w:docPartBody>
    </w:docPart>
    <w:docPart>
      <w:docPartPr>
        <w:name w:val="99944299A75147CB8A16FF28F218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369-F982-4833-905C-841CAA423E3E}"/>
      </w:docPartPr>
      <w:docPartBody>
        <w:p w:rsidR="002E233B" w:rsidRDefault="002E233B">
          <w:pPr>
            <w:pStyle w:val="99944299A75147CB8A16FF28F218B6F9"/>
          </w:pPr>
          <w:r w:rsidRPr="00F12463">
            <w:t>-</w:t>
          </w:r>
        </w:p>
      </w:docPartBody>
    </w:docPart>
    <w:docPart>
      <w:docPartPr>
        <w:name w:val="323981C0F6F6494E81F33899038E4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C59FF-2E02-4A93-A91C-B97F15C9A6F4}"/>
      </w:docPartPr>
      <w:docPartBody>
        <w:p w:rsidR="002E233B" w:rsidRDefault="002E233B">
          <w:pPr>
            <w:pStyle w:val="323981C0F6F6494E81F33899038E41B8"/>
          </w:pPr>
          <w:r>
            <w:t>-</w:t>
          </w:r>
        </w:p>
      </w:docPartBody>
    </w:docPart>
    <w:docPart>
      <w:docPartPr>
        <w:name w:val="F7DDF39691954AA6A90426DA94E02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64AD9-5A5C-4E9F-AC48-2BE3DEF12939}"/>
      </w:docPartPr>
      <w:docPartBody>
        <w:p w:rsidR="002E233B" w:rsidRDefault="002E233B">
          <w:pPr>
            <w:pStyle w:val="F7DDF39691954AA6A90426DA94E02403"/>
          </w:pPr>
          <w:r w:rsidRPr="00F12463">
            <w:t>-</w:t>
          </w:r>
        </w:p>
      </w:docPartBody>
    </w:docPart>
    <w:docPart>
      <w:docPartPr>
        <w:name w:val="9BD5062003E8442CBF9EEB468DE91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2FB92-5983-4DA2-B29E-55665FA6464D}"/>
      </w:docPartPr>
      <w:docPartBody>
        <w:p w:rsidR="002E233B" w:rsidRDefault="002E233B">
          <w:pPr>
            <w:pStyle w:val="9BD5062003E8442CBF9EEB468DE91D81"/>
          </w:pPr>
          <w:r>
            <w:t>-</w:t>
          </w:r>
        </w:p>
      </w:docPartBody>
    </w:docPart>
    <w:docPart>
      <w:docPartPr>
        <w:name w:val="2DA2C9928C004DA6BD8CB75C19BC6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654A5-9D5D-45EE-BB52-FAE1CEC0789A}"/>
      </w:docPartPr>
      <w:docPartBody>
        <w:p w:rsidR="002E233B" w:rsidRDefault="002E233B">
          <w:pPr>
            <w:pStyle w:val="2DA2C9928C004DA6BD8CB75C19BC62BE"/>
          </w:pPr>
          <w:r w:rsidRPr="00F12463">
            <w:t>-</w:t>
          </w:r>
        </w:p>
      </w:docPartBody>
    </w:docPart>
    <w:docPart>
      <w:docPartPr>
        <w:name w:val="86D35B9EB57448D1AFD34B1819511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2304A-9999-4E74-93A7-688AFC04D269}"/>
      </w:docPartPr>
      <w:docPartBody>
        <w:p w:rsidR="002E233B" w:rsidRDefault="002E233B">
          <w:pPr>
            <w:pStyle w:val="86D35B9EB57448D1AFD34B1819511418"/>
          </w:pPr>
          <w:r>
            <w:t>-</w:t>
          </w:r>
        </w:p>
      </w:docPartBody>
    </w:docPart>
    <w:docPart>
      <w:docPartPr>
        <w:name w:val="478259E8187E485A819B91C09FB39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6E0D1-2679-4272-A4A4-6CF8AC9E3B18}"/>
      </w:docPartPr>
      <w:docPartBody>
        <w:p w:rsidR="002E233B" w:rsidRDefault="002E233B">
          <w:pPr>
            <w:pStyle w:val="478259E8187E485A819B91C09FB39305"/>
          </w:pPr>
          <w:r w:rsidRPr="00F12463">
            <w:t>-</w:t>
          </w:r>
        </w:p>
      </w:docPartBody>
    </w:docPart>
    <w:docPart>
      <w:docPartPr>
        <w:name w:val="7FC26984400B4A7389FB17D25C26E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670A8-FA7B-45C9-B7D2-9267E2E9F7A8}"/>
      </w:docPartPr>
      <w:docPartBody>
        <w:p w:rsidR="002E233B" w:rsidRDefault="002E233B">
          <w:pPr>
            <w:pStyle w:val="7FC26984400B4A7389FB17D25C26E645"/>
          </w:pPr>
          <w:r>
            <w:t>-</w:t>
          </w:r>
        </w:p>
      </w:docPartBody>
    </w:docPart>
    <w:docPart>
      <w:docPartPr>
        <w:name w:val="9C82300CEE7B409CB6707C65B02F7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04880-4B49-4832-81F3-180457BFD2A2}"/>
      </w:docPartPr>
      <w:docPartBody>
        <w:p w:rsidR="002E233B" w:rsidRDefault="002E233B">
          <w:pPr>
            <w:pStyle w:val="9C82300CEE7B409CB6707C65B02F73C0"/>
          </w:pPr>
          <w:r w:rsidRPr="00F12463">
            <w:t>-</w:t>
          </w:r>
        </w:p>
      </w:docPartBody>
    </w:docPart>
    <w:docPart>
      <w:docPartPr>
        <w:name w:val="17FA8BDCBA0448F195FB41E8C86A5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CC1C9-6934-434E-B07A-032C9E1E1553}"/>
      </w:docPartPr>
      <w:docPartBody>
        <w:p w:rsidR="002E233B" w:rsidRDefault="002E233B">
          <w:pPr>
            <w:pStyle w:val="17FA8BDCBA0448F195FB41E8C86A5B0E"/>
          </w:pPr>
          <w:r>
            <w:t>-</w:t>
          </w:r>
        </w:p>
      </w:docPartBody>
    </w:docPart>
    <w:docPart>
      <w:docPartPr>
        <w:name w:val="39E2D1EB693A4797B9EBD1A2F9991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73DA5-A425-47D7-9E9B-00E5507C089E}"/>
      </w:docPartPr>
      <w:docPartBody>
        <w:p w:rsidR="002E233B" w:rsidRDefault="002E233B">
          <w:pPr>
            <w:pStyle w:val="39E2D1EB693A4797B9EBD1A2F99911C2"/>
          </w:pPr>
          <w:r w:rsidRPr="00F12463">
            <w:t>-</w:t>
          </w:r>
        </w:p>
      </w:docPartBody>
    </w:docPart>
    <w:docPart>
      <w:docPartPr>
        <w:name w:val="34805CBFFD214E58AC1F237D25CF2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BD8DB-B93B-4ACD-B8C2-C8662953CF7F}"/>
      </w:docPartPr>
      <w:docPartBody>
        <w:p w:rsidR="002E233B" w:rsidRDefault="002E233B">
          <w:pPr>
            <w:pStyle w:val="34805CBFFD214E58AC1F237D25CF28DA"/>
          </w:pPr>
          <w:r>
            <w:t>-</w:t>
          </w:r>
        </w:p>
      </w:docPartBody>
    </w:docPart>
    <w:docPart>
      <w:docPartPr>
        <w:name w:val="85B1B133C41F48DFA00ACF91BB7A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BD9F6-155A-4115-A9C7-E0FD5C68D557}"/>
      </w:docPartPr>
      <w:docPartBody>
        <w:p w:rsidR="002E233B" w:rsidRDefault="002E233B">
          <w:pPr>
            <w:pStyle w:val="85B1B133C41F48DFA00ACF91BB7A2D53"/>
          </w:pPr>
          <w:r w:rsidRPr="00F12463">
            <w:t>-</w:t>
          </w:r>
        </w:p>
      </w:docPartBody>
    </w:docPart>
    <w:docPart>
      <w:docPartPr>
        <w:name w:val="A9E2329FC0904A1F8E014F63F6218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1F11F-E7D4-4EA0-AD46-714ECE115177}"/>
      </w:docPartPr>
      <w:docPartBody>
        <w:p w:rsidR="002E233B" w:rsidRDefault="002E233B">
          <w:pPr>
            <w:pStyle w:val="A9E2329FC0904A1F8E014F63F621851D"/>
          </w:pPr>
          <w:r>
            <w:t>-</w:t>
          </w:r>
        </w:p>
      </w:docPartBody>
    </w:docPart>
    <w:docPart>
      <w:docPartPr>
        <w:name w:val="8F1D0D452E5D43669706352D7C57D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9C1E0-CB32-4401-854F-E8DC3BA57AA8}"/>
      </w:docPartPr>
      <w:docPartBody>
        <w:p w:rsidR="002E233B" w:rsidRDefault="002E233B">
          <w:pPr>
            <w:pStyle w:val="8F1D0D452E5D43669706352D7C57D566"/>
          </w:pPr>
          <w:r w:rsidRPr="00F12463">
            <w:t>-</w:t>
          </w:r>
        </w:p>
      </w:docPartBody>
    </w:docPart>
    <w:docPart>
      <w:docPartPr>
        <w:name w:val="37390704EB424F039CF0CDBC23A30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6A355-87E0-42B4-BCD0-834EB9174D06}"/>
      </w:docPartPr>
      <w:docPartBody>
        <w:p w:rsidR="002E233B" w:rsidRDefault="002E233B">
          <w:pPr>
            <w:pStyle w:val="37390704EB424F039CF0CDBC23A30BAF"/>
          </w:pPr>
          <w:r>
            <w:t>-</w:t>
          </w:r>
        </w:p>
      </w:docPartBody>
    </w:docPart>
    <w:docPart>
      <w:docPartPr>
        <w:name w:val="D23BF1692E514E1AB229EBA1E8BA3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C7DD6-9CCA-490C-AC15-917FDB0BB977}"/>
      </w:docPartPr>
      <w:docPartBody>
        <w:p w:rsidR="002E233B" w:rsidRDefault="002E233B">
          <w:pPr>
            <w:pStyle w:val="D23BF1692E514E1AB229EBA1E8BA3DA0"/>
          </w:pPr>
          <w:r w:rsidRPr="00F12463">
            <w:t>-</w:t>
          </w:r>
        </w:p>
      </w:docPartBody>
    </w:docPart>
    <w:docPart>
      <w:docPartPr>
        <w:name w:val="32EB6AB4E0EC40DE9A59B77ADF418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F1C7E-0410-4DDC-91DC-11586BBB50E0}"/>
      </w:docPartPr>
      <w:docPartBody>
        <w:p w:rsidR="002E233B" w:rsidRDefault="002E233B">
          <w:pPr>
            <w:pStyle w:val="32EB6AB4E0EC40DE9A59B77ADF41820D"/>
          </w:pPr>
          <w:r>
            <w:t>-</w:t>
          </w:r>
        </w:p>
      </w:docPartBody>
    </w:docPart>
    <w:docPart>
      <w:docPartPr>
        <w:name w:val="963096232B9647418453FEBD37664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C88C2-9016-4A5A-AAEB-83EC1884FD5C}"/>
      </w:docPartPr>
      <w:docPartBody>
        <w:p w:rsidR="002E233B" w:rsidRDefault="002E233B">
          <w:pPr>
            <w:pStyle w:val="963096232B9647418453FEBD3766449B"/>
          </w:pPr>
          <w:r w:rsidRPr="00F12463">
            <w:t>-</w:t>
          </w:r>
        </w:p>
      </w:docPartBody>
    </w:docPart>
    <w:docPart>
      <w:docPartPr>
        <w:name w:val="210E426335C4463EAD0224B3F50E1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7EA5-3D49-4358-A299-D5442D7232BD}"/>
      </w:docPartPr>
      <w:docPartBody>
        <w:p w:rsidR="002E233B" w:rsidRDefault="002E233B">
          <w:pPr>
            <w:pStyle w:val="210E426335C4463EAD0224B3F50E1326"/>
          </w:pPr>
          <w:r>
            <w:t>-</w:t>
          </w:r>
        </w:p>
      </w:docPartBody>
    </w:docPart>
    <w:docPart>
      <w:docPartPr>
        <w:name w:val="86870CA9B17A4F23B08C7C8CC885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B094F-2287-421B-8D3C-F237AEC463C2}"/>
      </w:docPartPr>
      <w:docPartBody>
        <w:p w:rsidR="002E233B" w:rsidRDefault="002E233B">
          <w:pPr>
            <w:pStyle w:val="86870CA9B17A4F23B08C7C8CC8850D43"/>
          </w:pPr>
          <w:r w:rsidRPr="00F12463">
            <w:t>-</w:t>
          </w:r>
        </w:p>
      </w:docPartBody>
    </w:docPart>
    <w:docPart>
      <w:docPartPr>
        <w:name w:val="1CE9BB631537466F97F38AC284247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05933-2033-4D19-A9B1-45FF828A0652}"/>
      </w:docPartPr>
      <w:docPartBody>
        <w:p w:rsidR="002E233B" w:rsidRDefault="002E233B">
          <w:pPr>
            <w:pStyle w:val="1CE9BB631537466F97F38AC2842470A5"/>
          </w:pPr>
          <w:r>
            <w:t>-</w:t>
          </w:r>
        </w:p>
      </w:docPartBody>
    </w:docPart>
    <w:docPart>
      <w:docPartPr>
        <w:name w:val="AF06AE2A0BF048B198D1E074F17DF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3F1D-0A7A-431A-A0EF-A4EE11D50AB4}"/>
      </w:docPartPr>
      <w:docPartBody>
        <w:p w:rsidR="002E233B" w:rsidRDefault="002E233B">
          <w:pPr>
            <w:pStyle w:val="AF06AE2A0BF048B198D1E074F17DF63E"/>
          </w:pPr>
          <w:r w:rsidRPr="00F12463">
            <w:t>-</w:t>
          </w:r>
        </w:p>
      </w:docPartBody>
    </w:docPart>
    <w:docPart>
      <w:docPartPr>
        <w:name w:val="ADCB2987BEDD4580BF4173BE10BF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564B6-CDEA-49CD-9BF0-7F38D531F293}"/>
      </w:docPartPr>
      <w:docPartBody>
        <w:p w:rsidR="002E233B" w:rsidRDefault="002E233B">
          <w:pPr>
            <w:pStyle w:val="ADCB2987BEDD4580BF4173BE10BF5694"/>
          </w:pPr>
          <w:r>
            <w:t>-</w:t>
          </w:r>
        </w:p>
      </w:docPartBody>
    </w:docPart>
    <w:docPart>
      <w:docPartPr>
        <w:name w:val="DDD30605E9D94E49BE015031825DE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71D2A-BA39-4BB0-9C1D-562FC7313415}"/>
      </w:docPartPr>
      <w:docPartBody>
        <w:p w:rsidR="002E233B" w:rsidRDefault="002E233B">
          <w:pPr>
            <w:pStyle w:val="DDD30605E9D94E49BE015031825DE7A2"/>
          </w:pPr>
          <w:r w:rsidRPr="00F12463">
            <w:t>-</w:t>
          </w:r>
        </w:p>
      </w:docPartBody>
    </w:docPart>
    <w:docPart>
      <w:docPartPr>
        <w:name w:val="F115531CD97D4C8E8FCF9FC9A4C76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7204A-CCBA-466E-AAFA-C2A435FD67D0}"/>
      </w:docPartPr>
      <w:docPartBody>
        <w:p w:rsidR="002E233B" w:rsidRDefault="002E233B">
          <w:pPr>
            <w:pStyle w:val="F115531CD97D4C8E8FCF9FC9A4C763CD"/>
          </w:pPr>
          <w:r>
            <w:t>-</w:t>
          </w:r>
        </w:p>
      </w:docPartBody>
    </w:docPart>
    <w:docPart>
      <w:docPartPr>
        <w:name w:val="8FFE0B8C2B1E4653B5DA8D7E79D85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92418-36B6-45A5-894D-905DCA7951A4}"/>
      </w:docPartPr>
      <w:docPartBody>
        <w:p w:rsidR="002E233B" w:rsidRDefault="002E233B">
          <w:pPr>
            <w:pStyle w:val="8FFE0B8C2B1E4653B5DA8D7E79D8585B"/>
          </w:pPr>
          <w:r w:rsidRPr="00F12463">
            <w:t>-</w:t>
          </w:r>
        </w:p>
      </w:docPartBody>
    </w:docPart>
    <w:docPart>
      <w:docPartPr>
        <w:name w:val="DF77C72D582E43D4A858C66A3069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B4521-645A-4BA7-AA09-61A6B3ED6B2E}"/>
      </w:docPartPr>
      <w:docPartBody>
        <w:p w:rsidR="002E233B" w:rsidRDefault="002E233B">
          <w:pPr>
            <w:pStyle w:val="DF77C72D582E43D4A858C66A30692A34"/>
          </w:pPr>
          <w:r>
            <w:t>-</w:t>
          </w:r>
        </w:p>
      </w:docPartBody>
    </w:docPart>
    <w:docPart>
      <w:docPartPr>
        <w:name w:val="B737F01A580E4B68994A35CE43BA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437F8-8C34-46B8-8B27-20A185D20FE5}"/>
      </w:docPartPr>
      <w:docPartBody>
        <w:p w:rsidR="002E233B" w:rsidRDefault="002E233B">
          <w:pPr>
            <w:pStyle w:val="B737F01A580E4B68994A35CE43BAF5B9"/>
          </w:pPr>
          <w:r w:rsidRPr="00F12463">
            <w:t>-</w:t>
          </w:r>
        </w:p>
      </w:docPartBody>
    </w:docPart>
    <w:docPart>
      <w:docPartPr>
        <w:name w:val="F1B3FA62328946E394EA707E83A8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F01C2-9411-4F09-821E-B558194881BB}"/>
      </w:docPartPr>
      <w:docPartBody>
        <w:p w:rsidR="002E233B" w:rsidRDefault="002E233B">
          <w:pPr>
            <w:pStyle w:val="F1B3FA62328946E394EA707E83A85702"/>
          </w:pPr>
          <w:r>
            <w:t>-</w:t>
          </w:r>
        </w:p>
      </w:docPartBody>
    </w:docPart>
    <w:docPart>
      <w:docPartPr>
        <w:name w:val="33E31ED79BBF4C4CA5B817DA07498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B19F-B67E-4A5E-86FE-8711A873D7FB}"/>
      </w:docPartPr>
      <w:docPartBody>
        <w:p w:rsidR="002E233B" w:rsidRDefault="002E233B">
          <w:pPr>
            <w:pStyle w:val="33E31ED79BBF4C4CA5B817DA07498467"/>
          </w:pPr>
          <w:r w:rsidRPr="00F12463">
            <w:t>-</w:t>
          </w:r>
        </w:p>
      </w:docPartBody>
    </w:docPart>
    <w:docPart>
      <w:docPartPr>
        <w:name w:val="16C656745224431DB84D316BB6AA3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ADDF8-4425-40F5-9764-7A8A465ADCDE}"/>
      </w:docPartPr>
      <w:docPartBody>
        <w:p w:rsidR="002E233B" w:rsidRDefault="002E233B">
          <w:pPr>
            <w:pStyle w:val="16C656745224431DB84D316BB6AA3A4A"/>
          </w:pPr>
          <w:r>
            <w:t>-</w:t>
          </w:r>
        </w:p>
      </w:docPartBody>
    </w:docPart>
    <w:docPart>
      <w:docPartPr>
        <w:name w:val="D587C6ECFDCB49128CC2727F2965D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A0FE-FF47-43C7-A060-943550E73D88}"/>
      </w:docPartPr>
      <w:docPartBody>
        <w:p w:rsidR="002E233B" w:rsidRDefault="002E233B">
          <w:pPr>
            <w:pStyle w:val="D587C6ECFDCB49128CC2727F2965D5AC"/>
          </w:pPr>
          <w:r w:rsidRPr="00F12463">
            <w:t>-</w:t>
          </w:r>
        </w:p>
      </w:docPartBody>
    </w:docPart>
    <w:docPart>
      <w:docPartPr>
        <w:name w:val="4E8A0338E59D4A98B0D48B0630CC4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4D179-0533-45ED-99DF-98C10E7ADEBA}"/>
      </w:docPartPr>
      <w:docPartBody>
        <w:p w:rsidR="002E233B" w:rsidRDefault="002E233B">
          <w:pPr>
            <w:pStyle w:val="4E8A0338E59D4A98B0D48B0630CC48D3"/>
          </w:pPr>
          <w:r>
            <w:t>-</w:t>
          </w:r>
        </w:p>
      </w:docPartBody>
    </w:docPart>
    <w:docPart>
      <w:docPartPr>
        <w:name w:val="95197FBD23BB406E84F5D190DD91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252AC-C66A-4D4E-B5D0-99B68C10AF40}"/>
      </w:docPartPr>
      <w:docPartBody>
        <w:p w:rsidR="002E233B" w:rsidRDefault="002E233B">
          <w:pPr>
            <w:pStyle w:val="95197FBD23BB406E84F5D190DD914349"/>
          </w:pPr>
          <w:r w:rsidRPr="00F12463">
            <w:t>-</w:t>
          </w:r>
        </w:p>
      </w:docPartBody>
    </w:docPart>
    <w:docPart>
      <w:docPartPr>
        <w:name w:val="2E1563AF25ED42E6A2E62E066CA81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DCC30-1906-4916-AA3C-D6ECA0415BFB}"/>
      </w:docPartPr>
      <w:docPartBody>
        <w:p w:rsidR="002E233B" w:rsidRDefault="002E233B">
          <w:pPr>
            <w:pStyle w:val="2E1563AF25ED42E6A2E62E066CA81E6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40FDD7622F54193B5DEA7289646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3F33C-B8CB-489B-A3E5-9D7D1967853E}"/>
      </w:docPartPr>
      <w:docPartBody>
        <w:p w:rsidR="002E233B" w:rsidRDefault="002E233B">
          <w:pPr>
            <w:pStyle w:val="E40FDD7622F54193B5DEA728964689D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B4F67997E79461A94F118F9F5C50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74C60-C3F7-4083-86D2-F14427B7A66D}"/>
      </w:docPartPr>
      <w:docPartBody>
        <w:p w:rsidR="002E233B" w:rsidRDefault="002E233B">
          <w:pPr>
            <w:pStyle w:val="5B4F67997E79461A94F118F9F5C5041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707D679678E45B99082C3A3F5CC8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B39EE-A029-4FB4-BF7C-DF3361C6517E}"/>
      </w:docPartPr>
      <w:docPartBody>
        <w:p w:rsidR="002E233B" w:rsidRDefault="002E233B">
          <w:pPr>
            <w:pStyle w:val="4707D679678E45B99082C3A3F5CC824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3527086E9BC245149A17F282D8E31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14767-6455-400C-84EC-351C332F83C1}"/>
      </w:docPartPr>
      <w:docPartBody>
        <w:p w:rsidR="002E233B" w:rsidRDefault="002E233B">
          <w:pPr>
            <w:pStyle w:val="3527086E9BC245149A17F282D8E31AC2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A2DC9E796F29475285F13CA3D3E2A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E255B-DB08-4AAF-BF53-57FF7841B962}"/>
      </w:docPartPr>
      <w:docPartBody>
        <w:p w:rsidR="002E233B" w:rsidRDefault="002E233B">
          <w:r w:rsidRPr="00C80D03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3B"/>
    <w:rsid w:val="002E233B"/>
    <w:rsid w:val="0030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33B"/>
    <w:rPr>
      <w:color w:val="808080"/>
    </w:rPr>
  </w:style>
  <w:style w:type="paragraph" w:customStyle="1" w:styleId="9E51BA611985405793349B8D73AE41FA">
    <w:name w:val="9E51BA611985405793349B8D73AE41FA"/>
  </w:style>
  <w:style w:type="paragraph" w:customStyle="1" w:styleId="7F536515891941B2A7FEC5128C55A4F1">
    <w:name w:val="7F536515891941B2A7FEC5128C55A4F1"/>
  </w:style>
  <w:style w:type="paragraph" w:customStyle="1" w:styleId="32279976F2C64861B4D26814E23BBC84">
    <w:name w:val="32279976F2C64861B4D26814E23BBC84"/>
  </w:style>
  <w:style w:type="paragraph" w:customStyle="1" w:styleId="D1169D97A1E049F98CFD27B19CD3E33B">
    <w:name w:val="D1169D97A1E049F98CFD27B19CD3E33B"/>
  </w:style>
  <w:style w:type="paragraph" w:customStyle="1" w:styleId="80DE8E75AB034AE48BF34C2BFEB55593">
    <w:name w:val="80DE8E75AB034AE48BF34C2BFEB55593"/>
  </w:style>
  <w:style w:type="paragraph" w:customStyle="1" w:styleId="BD284981F52D4C8BB20D1E0BC3A9E302">
    <w:name w:val="BD284981F52D4C8BB20D1E0BC3A9E302"/>
  </w:style>
  <w:style w:type="paragraph" w:customStyle="1" w:styleId="0C01EE0D4D5D43B4A2F374CD9B5E1108">
    <w:name w:val="0C01EE0D4D5D43B4A2F374CD9B5E1108"/>
  </w:style>
  <w:style w:type="paragraph" w:customStyle="1" w:styleId="03D0D31EEDEF4A7AA1A780888032A86F">
    <w:name w:val="03D0D31EEDEF4A7AA1A780888032A86F"/>
  </w:style>
  <w:style w:type="paragraph" w:customStyle="1" w:styleId="7285A1ABBA314FDBA82E48465DF5A720">
    <w:name w:val="7285A1ABBA314FDBA82E48465DF5A720"/>
  </w:style>
  <w:style w:type="paragraph" w:customStyle="1" w:styleId="B89735D0A6DD4A26BAC20D93A48B5A18">
    <w:name w:val="B89735D0A6DD4A26BAC20D93A48B5A18"/>
  </w:style>
  <w:style w:type="paragraph" w:customStyle="1" w:styleId="14E54AC84B50480FA29DB9886A4D5F06">
    <w:name w:val="14E54AC84B50480FA29DB9886A4D5F06"/>
  </w:style>
  <w:style w:type="paragraph" w:customStyle="1" w:styleId="99944299A75147CB8A16FF28F218B6F9">
    <w:name w:val="99944299A75147CB8A16FF28F218B6F9"/>
  </w:style>
  <w:style w:type="paragraph" w:customStyle="1" w:styleId="323981C0F6F6494E81F33899038E41B8">
    <w:name w:val="323981C0F6F6494E81F33899038E41B8"/>
  </w:style>
  <w:style w:type="paragraph" w:customStyle="1" w:styleId="F7DDF39691954AA6A90426DA94E02403">
    <w:name w:val="F7DDF39691954AA6A90426DA94E02403"/>
  </w:style>
  <w:style w:type="paragraph" w:customStyle="1" w:styleId="9BD5062003E8442CBF9EEB468DE91D81">
    <w:name w:val="9BD5062003E8442CBF9EEB468DE91D81"/>
  </w:style>
  <w:style w:type="paragraph" w:customStyle="1" w:styleId="2DA2C9928C004DA6BD8CB75C19BC62BE">
    <w:name w:val="2DA2C9928C004DA6BD8CB75C19BC62BE"/>
  </w:style>
  <w:style w:type="paragraph" w:customStyle="1" w:styleId="86D35B9EB57448D1AFD34B1819511418">
    <w:name w:val="86D35B9EB57448D1AFD34B1819511418"/>
  </w:style>
  <w:style w:type="paragraph" w:customStyle="1" w:styleId="478259E8187E485A819B91C09FB39305">
    <w:name w:val="478259E8187E485A819B91C09FB39305"/>
  </w:style>
  <w:style w:type="paragraph" w:customStyle="1" w:styleId="7FC26984400B4A7389FB17D25C26E645">
    <w:name w:val="7FC26984400B4A7389FB17D25C26E645"/>
  </w:style>
  <w:style w:type="paragraph" w:customStyle="1" w:styleId="9C82300CEE7B409CB6707C65B02F73C0">
    <w:name w:val="9C82300CEE7B409CB6707C65B02F73C0"/>
  </w:style>
  <w:style w:type="paragraph" w:customStyle="1" w:styleId="17FA8BDCBA0448F195FB41E8C86A5B0E">
    <w:name w:val="17FA8BDCBA0448F195FB41E8C86A5B0E"/>
  </w:style>
  <w:style w:type="paragraph" w:customStyle="1" w:styleId="39E2D1EB693A4797B9EBD1A2F99911C2">
    <w:name w:val="39E2D1EB693A4797B9EBD1A2F99911C2"/>
  </w:style>
  <w:style w:type="paragraph" w:customStyle="1" w:styleId="34805CBFFD214E58AC1F237D25CF28DA">
    <w:name w:val="34805CBFFD214E58AC1F237D25CF28DA"/>
  </w:style>
  <w:style w:type="paragraph" w:customStyle="1" w:styleId="85B1B133C41F48DFA00ACF91BB7A2D53">
    <w:name w:val="85B1B133C41F48DFA00ACF91BB7A2D53"/>
  </w:style>
  <w:style w:type="paragraph" w:customStyle="1" w:styleId="A9E2329FC0904A1F8E014F63F621851D">
    <w:name w:val="A9E2329FC0904A1F8E014F63F621851D"/>
  </w:style>
  <w:style w:type="paragraph" w:customStyle="1" w:styleId="8F1D0D452E5D43669706352D7C57D566">
    <w:name w:val="8F1D0D452E5D43669706352D7C57D566"/>
  </w:style>
  <w:style w:type="paragraph" w:customStyle="1" w:styleId="37390704EB424F039CF0CDBC23A30BAF">
    <w:name w:val="37390704EB424F039CF0CDBC23A30BAF"/>
  </w:style>
  <w:style w:type="paragraph" w:customStyle="1" w:styleId="D23BF1692E514E1AB229EBA1E8BA3DA0">
    <w:name w:val="D23BF1692E514E1AB229EBA1E8BA3DA0"/>
  </w:style>
  <w:style w:type="paragraph" w:customStyle="1" w:styleId="32EB6AB4E0EC40DE9A59B77ADF41820D">
    <w:name w:val="32EB6AB4E0EC40DE9A59B77ADF41820D"/>
  </w:style>
  <w:style w:type="paragraph" w:customStyle="1" w:styleId="963096232B9647418453FEBD3766449B">
    <w:name w:val="963096232B9647418453FEBD3766449B"/>
  </w:style>
  <w:style w:type="paragraph" w:customStyle="1" w:styleId="210E426335C4463EAD0224B3F50E1326">
    <w:name w:val="210E426335C4463EAD0224B3F50E1326"/>
  </w:style>
  <w:style w:type="paragraph" w:customStyle="1" w:styleId="86870CA9B17A4F23B08C7C8CC8850D43">
    <w:name w:val="86870CA9B17A4F23B08C7C8CC8850D43"/>
  </w:style>
  <w:style w:type="paragraph" w:customStyle="1" w:styleId="1CE9BB631537466F97F38AC2842470A5">
    <w:name w:val="1CE9BB631537466F97F38AC2842470A5"/>
  </w:style>
  <w:style w:type="paragraph" w:customStyle="1" w:styleId="AF06AE2A0BF048B198D1E074F17DF63E">
    <w:name w:val="AF06AE2A0BF048B198D1E074F17DF63E"/>
  </w:style>
  <w:style w:type="paragraph" w:customStyle="1" w:styleId="ADCB2987BEDD4580BF4173BE10BF5694">
    <w:name w:val="ADCB2987BEDD4580BF4173BE10BF5694"/>
  </w:style>
  <w:style w:type="paragraph" w:customStyle="1" w:styleId="DDD30605E9D94E49BE015031825DE7A2">
    <w:name w:val="DDD30605E9D94E49BE015031825DE7A2"/>
  </w:style>
  <w:style w:type="paragraph" w:customStyle="1" w:styleId="F115531CD97D4C8E8FCF9FC9A4C763CD">
    <w:name w:val="F115531CD97D4C8E8FCF9FC9A4C763CD"/>
  </w:style>
  <w:style w:type="paragraph" w:customStyle="1" w:styleId="8FFE0B8C2B1E4653B5DA8D7E79D8585B">
    <w:name w:val="8FFE0B8C2B1E4653B5DA8D7E79D8585B"/>
  </w:style>
  <w:style w:type="paragraph" w:customStyle="1" w:styleId="DF77C72D582E43D4A858C66A30692A34">
    <w:name w:val="DF77C72D582E43D4A858C66A30692A34"/>
  </w:style>
  <w:style w:type="paragraph" w:customStyle="1" w:styleId="B737F01A580E4B68994A35CE43BAF5B9">
    <w:name w:val="B737F01A580E4B68994A35CE43BAF5B9"/>
  </w:style>
  <w:style w:type="paragraph" w:customStyle="1" w:styleId="F1B3FA62328946E394EA707E83A85702">
    <w:name w:val="F1B3FA62328946E394EA707E83A85702"/>
  </w:style>
  <w:style w:type="paragraph" w:customStyle="1" w:styleId="33E31ED79BBF4C4CA5B817DA07498467">
    <w:name w:val="33E31ED79BBF4C4CA5B817DA07498467"/>
  </w:style>
  <w:style w:type="paragraph" w:customStyle="1" w:styleId="16C656745224431DB84D316BB6AA3A4A">
    <w:name w:val="16C656745224431DB84D316BB6AA3A4A"/>
  </w:style>
  <w:style w:type="paragraph" w:customStyle="1" w:styleId="D587C6ECFDCB49128CC2727F2965D5AC">
    <w:name w:val="D587C6ECFDCB49128CC2727F2965D5AC"/>
  </w:style>
  <w:style w:type="paragraph" w:customStyle="1" w:styleId="4E8A0338E59D4A98B0D48B0630CC48D3">
    <w:name w:val="4E8A0338E59D4A98B0D48B0630CC48D3"/>
  </w:style>
  <w:style w:type="paragraph" w:customStyle="1" w:styleId="95197FBD23BB406E84F5D190DD914349">
    <w:name w:val="95197FBD23BB406E84F5D190DD914349"/>
  </w:style>
  <w:style w:type="paragraph" w:customStyle="1" w:styleId="2E1563AF25ED42E6A2E62E066CA81E6E">
    <w:name w:val="2E1563AF25ED42E6A2E62E066CA81E6E"/>
  </w:style>
  <w:style w:type="paragraph" w:customStyle="1" w:styleId="E40FDD7622F54193B5DEA728964689D8">
    <w:name w:val="E40FDD7622F54193B5DEA728964689D8"/>
  </w:style>
  <w:style w:type="paragraph" w:customStyle="1" w:styleId="5B4F67997E79461A94F118F9F5C5041E">
    <w:name w:val="5B4F67997E79461A94F118F9F5C5041E"/>
  </w:style>
  <w:style w:type="paragraph" w:customStyle="1" w:styleId="4707D679678E45B99082C3A3F5CC824B">
    <w:name w:val="4707D679678E45B99082C3A3F5CC824B"/>
  </w:style>
  <w:style w:type="paragraph" w:customStyle="1" w:styleId="3527086E9BC245149A17F282D8E31AC2">
    <w:name w:val="3527086E9BC245149A17F282D8E31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TRAVELER Form.dotm</Template>
  <TotalTime>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2024-08-03T13:14:00Z</cp:lastPrinted>
  <dcterms:created xsi:type="dcterms:W3CDTF">2024-08-03T13:13:00Z</dcterms:created>
  <dcterms:modified xsi:type="dcterms:W3CDTF">2024-08-03T13:14:00Z</dcterms:modified>
</cp:coreProperties>
</file>